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0962F8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</w:p>
    <w:p w:rsidR="00D234F3" w:rsidRDefault="000962F8" w:rsidP="007A1DE8">
      <w:pPr>
        <w:pStyle w:val="Title"/>
        <w:jc w:val="right"/>
        <w:rPr>
          <w:lang w:val="en-US"/>
        </w:rPr>
      </w:pPr>
      <w:r>
        <w:rPr>
          <w:color w:val="0000FF"/>
        </w:rPr>
        <w:t>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962F8">
        <w:rPr>
          <w:rFonts w:ascii="Arial" w:hAnsi="Arial"/>
          <w:color w:val="0000FF"/>
          <w:sz w:val="34"/>
          <w:szCs w:val="30"/>
          <w:lang w:val="en-US"/>
        </w:rPr>
        <w:t>&lt;1.1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0962F8" w:rsidP="003548A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</w:rPr>
        <w:t>1612398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Đặng Hoài Nam</w:t>
      </w:r>
    </w:p>
    <w:p w:rsidR="000962F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0962F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0962F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0962F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0962F8" w:rsidRPr="003548A8" w:rsidRDefault="000962F8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0962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0962F8" w:rsidRPr="000C0CA8" w:rsidTr="000962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27/03/2019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11F53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Ý tưởng </w:t>
            </w:r>
            <w:r>
              <w:rPr>
                <w:rFonts w:eastAsia="SimSun"/>
                <w:color w:val="0000FF"/>
              </w:rPr>
              <w:t>ban đầu của đề tài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0962F8" w:rsidRPr="007A1DE8" w:rsidTr="000962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01/04/2019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0962F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Mô hình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3548A8" w:rsidRDefault="000962F8" w:rsidP="000962F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0962F8" w:rsidRPr="007A1DE8" w:rsidTr="000962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962F8" w:rsidRPr="007A1DE8" w:rsidTr="000962F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2F8" w:rsidRPr="007A1DE8" w:rsidRDefault="000962F8" w:rsidP="000962F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625FD" w:rsidRDefault="006625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"1-2" \h \z \u </w:instrText>
      </w:r>
      <w:r>
        <w:rPr>
          <w:b/>
          <w:lang w:val="en-US"/>
        </w:rPr>
        <w:fldChar w:fldCharType="separate"/>
      </w:r>
      <w:hyperlink w:anchor="_Toc5049252" w:history="1">
        <w:r w:rsidRPr="00A31CB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  <w:lang w:val="en-US"/>
          </w:rPr>
          <w:t xml:space="preserve">Sơ đồ </w:t>
        </w:r>
        <w:r w:rsidRPr="00A31CB6">
          <w:rPr>
            <w:rStyle w:val="Hyperlink"/>
            <w:noProof/>
          </w:rPr>
          <w:t>U</w:t>
        </w:r>
        <w:r w:rsidRPr="00A31CB6">
          <w:rPr>
            <w:rStyle w:val="Hyperlink"/>
            <w:noProof/>
          </w:rPr>
          <w:t>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3" w:history="1">
        <w:r w:rsidRPr="00A31CB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  <w:lang w:val="en-US"/>
          </w:rPr>
          <w:t>Danh sách c</w:t>
        </w:r>
        <w:r w:rsidRPr="00A31CB6">
          <w:rPr>
            <w:rStyle w:val="Hyperlink"/>
            <w:noProof/>
            <w:lang w:val="en-US"/>
          </w:rPr>
          <w:t>á</w:t>
        </w:r>
        <w:r w:rsidRPr="00A31CB6">
          <w:rPr>
            <w:rStyle w:val="Hyperlink"/>
            <w:noProof/>
            <w:lang w:val="en-US"/>
          </w:rPr>
          <w:t>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4" w:history="1">
        <w:r w:rsidRPr="00A31CB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  <w:lang w:val="en-US"/>
          </w:rPr>
          <w:t>Danh sác</w:t>
        </w:r>
        <w:r w:rsidRPr="00A31CB6">
          <w:rPr>
            <w:rStyle w:val="Hyperlink"/>
            <w:noProof/>
            <w:lang w:val="en-US"/>
          </w:rPr>
          <w:t>h</w:t>
        </w:r>
        <w:r w:rsidRPr="00A31CB6">
          <w:rPr>
            <w:rStyle w:val="Hyperlink"/>
            <w:noProof/>
            <w:lang w:val="en-US"/>
          </w:rPr>
          <w:t xml:space="preserve">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5" w:history="1">
        <w:r w:rsidRPr="00A31CB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6" w:history="1">
        <w:r w:rsidRPr="00A31CB6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</w:t>
        </w:r>
        <w:r w:rsidRPr="00A31CB6">
          <w:rPr>
            <w:rStyle w:val="Hyperlink"/>
            <w:noProof/>
          </w:rPr>
          <w:t>s</w:t>
        </w:r>
        <w:r w:rsidRPr="00A31CB6">
          <w:rPr>
            <w:rStyle w:val="Hyperlink"/>
            <w:noProof/>
          </w:rPr>
          <w:t>e DangNhap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7" w:history="1">
        <w:r w:rsidRPr="00A31CB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MuonSach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8" w:history="1">
        <w:r w:rsidRPr="00A31CB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TraCuuSach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59" w:history="1">
        <w:r w:rsidRPr="00A31CB6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TXSLoaiSach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0" w:history="1">
        <w:r w:rsidRPr="00A31CB6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TXSSach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1" w:history="1">
        <w:r w:rsidRPr="00A31CB6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LapTheDocGia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2" w:history="1">
        <w:r w:rsidRPr="00A31CB6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 xml:space="preserve">Use-case </w:t>
        </w:r>
        <w:r w:rsidRPr="00A31CB6">
          <w:rPr>
            <w:rStyle w:val="Hyperlink"/>
            <w:noProof/>
          </w:rPr>
          <w:t>L</w:t>
        </w:r>
        <w:r w:rsidRPr="00A31CB6">
          <w:rPr>
            <w:rStyle w:val="Hyperlink"/>
            <w:noProof/>
          </w:rPr>
          <w:t>apPhieuMuonSach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3" w:history="1">
        <w:r w:rsidRPr="00A31CB6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LapPhieuThuTien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4" w:history="1">
        <w:r w:rsidRPr="00A31CB6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ThayDoiQuyDinh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FD" w:rsidRDefault="006625F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49265" w:history="1">
        <w:r w:rsidRPr="00A31CB6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1CB6">
          <w:rPr>
            <w:rStyle w:val="Hyperlink"/>
            <w:noProof/>
          </w:rPr>
          <w:t>Use-case BaoCao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3833" w:rsidRDefault="006625FD" w:rsidP="0060493B">
      <w:pPr>
        <w:pStyle w:val="Heading1"/>
        <w:pageBreakBefore/>
      </w:pPr>
      <w:r>
        <w:rPr>
          <w:rFonts w:ascii="Times New Roman" w:hAnsi="Times New Roman"/>
          <w:b w:val="0"/>
          <w:lang w:val="en-US"/>
        </w:rPr>
        <w:lastRenderedPageBreak/>
        <w:fldChar w:fldCharType="end"/>
      </w:r>
      <w:bookmarkStart w:id="0" w:name="_Toc5049252"/>
      <w:r w:rsidR="00A23833">
        <w:rPr>
          <w:lang w:val="en-US"/>
        </w:rPr>
        <w:t xml:space="preserve">Sơ đồ </w:t>
      </w:r>
      <w:r w:rsidR="00A23833">
        <w:t>Use-case</w:t>
      </w:r>
      <w:bookmarkEnd w:id="0"/>
    </w:p>
    <w:p w:rsidR="00A23833" w:rsidRDefault="00A23833" w:rsidP="00A23833">
      <w:pPr>
        <w:jc w:val="both"/>
        <w:rPr>
          <w:i/>
          <w:color w:val="0000FF"/>
        </w:rPr>
      </w:pPr>
    </w:p>
    <w:p w:rsidR="000962F8" w:rsidRDefault="000962F8" w:rsidP="00A23833">
      <w:pPr>
        <w:jc w:val="both"/>
      </w:pPr>
      <w:r>
        <w:rPr>
          <w:noProof/>
          <w:lang w:val="en-US"/>
        </w:rPr>
        <w:drawing>
          <wp:inline distT="0" distB="0" distL="0" distR="0" wp14:anchorId="6564BD21" wp14:editId="64B89233">
            <wp:extent cx="5732145" cy="3761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5049253"/>
      <w:r>
        <w:rPr>
          <w:lang w:val="en-US"/>
        </w:rPr>
        <w:t>Danh sách các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0962F8" w:rsidRDefault="000962F8" w:rsidP="008D3541">
            <w:pPr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0962F8" w:rsidRDefault="000962F8" w:rsidP="000962F8">
            <w:pPr>
              <w:jc w:val="center"/>
            </w:pPr>
            <w:r>
              <w:t>NhanVienThuVien</w:t>
            </w:r>
          </w:p>
        </w:tc>
        <w:tc>
          <w:tcPr>
            <w:tcW w:w="5651" w:type="dxa"/>
            <w:shd w:val="clear" w:color="auto" w:fill="auto"/>
          </w:tcPr>
          <w:p w:rsidR="00A23833" w:rsidRPr="000962F8" w:rsidRDefault="000962F8" w:rsidP="008D3541">
            <w:r>
              <w:t>Người quản lý trong thư viện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0962F8" w:rsidRDefault="000962F8" w:rsidP="008D3541">
            <w:pPr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0962F8" w:rsidRDefault="000962F8" w:rsidP="000962F8">
            <w:pPr>
              <w:jc w:val="center"/>
            </w:pPr>
            <w:r>
              <w:t>KhachHang</w:t>
            </w:r>
          </w:p>
        </w:tc>
        <w:tc>
          <w:tcPr>
            <w:tcW w:w="5651" w:type="dxa"/>
            <w:shd w:val="clear" w:color="auto" w:fill="auto"/>
          </w:tcPr>
          <w:p w:rsidR="00A23833" w:rsidRPr="000962F8" w:rsidRDefault="000962F8" w:rsidP="008D3541">
            <w:r>
              <w:t>Người dùng , người mượn sách , độc giả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5049254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A028EB" w:rsidRDefault="00A028EB" w:rsidP="008D3541">
            <w:pPr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A028EB" w:rsidRDefault="00A028EB" w:rsidP="00A028EB">
            <w:pPr>
              <w:jc w:val="center"/>
            </w:pPr>
            <w:r>
              <w:t>DangNhap</w:t>
            </w:r>
          </w:p>
        </w:tc>
        <w:tc>
          <w:tcPr>
            <w:tcW w:w="5651" w:type="dxa"/>
            <w:shd w:val="clear" w:color="auto" w:fill="auto"/>
          </w:tcPr>
          <w:p w:rsidR="00A23833" w:rsidRPr="00A028EB" w:rsidRDefault="00A028EB" w:rsidP="008D3541">
            <w:r>
              <w:t>Đăng nhập vào phần mềm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A028EB" w:rsidRDefault="00A028EB" w:rsidP="008D3541">
            <w:pPr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A028EB" w:rsidRDefault="00A028EB" w:rsidP="00A028EB">
            <w:pPr>
              <w:jc w:val="center"/>
            </w:pPr>
            <w:r>
              <w:t>MuonSach</w:t>
            </w:r>
          </w:p>
        </w:tc>
        <w:tc>
          <w:tcPr>
            <w:tcW w:w="5651" w:type="dxa"/>
            <w:shd w:val="clear" w:color="auto" w:fill="auto"/>
          </w:tcPr>
          <w:p w:rsidR="00A23833" w:rsidRPr="00A028EB" w:rsidRDefault="00A028EB" w:rsidP="008D3541">
            <w:r>
              <w:t>Mượn sách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TraCuuSach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Tra cứu sách , danh sách sách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TXS LoaiSach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Thêm,Xóa,Sửa loại sách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TXS Sach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Thêm,Xóa,Sửa sách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LapTheDocGia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Lập thẻ độc giả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LapPhieuMuonSach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Lập phiếu mượn sách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LapPhieuThuTien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Lập phiếu thu tiền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ThayDoiQuyDinh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Thay Đổi Quy Định</w:t>
            </w:r>
          </w:p>
        </w:tc>
      </w:tr>
      <w:tr w:rsidR="00A028EB" w:rsidRPr="008D3541" w:rsidTr="008D3541">
        <w:tc>
          <w:tcPr>
            <w:tcW w:w="763" w:type="dxa"/>
            <w:shd w:val="clear" w:color="auto" w:fill="auto"/>
          </w:tcPr>
          <w:p w:rsidR="00A028EB" w:rsidRPr="00A028EB" w:rsidRDefault="00A028EB" w:rsidP="008D3541">
            <w:pPr>
              <w:jc w:val="center"/>
            </w:pPr>
            <w:r>
              <w:t>10</w:t>
            </w:r>
          </w:p>
        </w:tc>
        <w:tc>
          <w:tcPr>
            <w:tcW w:w="3192" w:type="dxa"/>
            <w:shd w:val="clear" w:color="auto" w:fill="auto"/>
          </w:tcPr>
          <w:p w:rsidR="00A028EB" w:rsidRPr="00A028EB" w:rsidRDefault="00A028EB" w:rsidP="00A028EB">
            <w:pPr>
              <w:jc w:val="center"/>
            </w:pPr>
            <w:r>
              <w:t>BaoCaoTheoThang</w:t>
            </w:r>
          </w:p>
        </w:tc>
        <w:tc>
          <w:tcPr>
            <w:tcW w:w="5651" w:type="dxa"/>
            <w:shd w:val="clear" w:color="auto" w:fill="auto"/>
          </w:tcPr>
          <w:p w:rsidR="00A028EB" w:rsidRPr="00A028EB" w:rsidRDefault="00A028EB" w:rsidP="008D3541">
            <w:r>
              <w:t>Báo cáo theo tháng</w:t>
            </w:r>
          </w:p>
        </w:tc>
      </w:tr>
    </w:tbl>
    <w:p w:rsidR="00A23833" w:rsidRDefault="00CE1E12" w:rsidP="00A2383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816098" w:rsidRPr="00816098" w:rsidRDefault="00A23833" w:rsidP="00816098">
      <w:pPr>
        <w:pStyle w:val="Heading1"/>
        <w:spacing w:line="360" w:lineRule="auto"/>
        <w:jc w:val="both"/>
        <w:rPr>
          <w:lang w:val="en-US"/>
        </w:rPr>
      </w:pPr>
      <w:bookmarkStart w:id="8" w:name="_Toc5049255"/>
      <w:r>
        <w:rPr>
          <w:lang w:val="en-US"/>
        </w:rPr>
        <w:lastRenderedPageBreak/>
        <w:t xml:space="preserve">Đặc tả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CE1E12" w:rsidRDefault="00CE1E12" w:rsidP="00816098">
      <w:pPr>
        <w:pStyle w:val="Heading2"/>
        <w:rPr>
          <w:lang w:val="en-US"/>
        </w:rPr>
      </w:pPr>
      <w:bookmarkStart w:id="9" w:name="_Toc5049256"/>
      <w:r>
        <w:t xml:space="preserve">Use-case </w:t>
      </w:r>
      <w:r w:rsidRPr="00CE1E12">
        <w:t>DangNhap</w:t>
      </w:r>
      <w:bookmarkEnd w:id="9"/>
      <w:r w:rsidR="00816098">
        <w:br/>
      </w:r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Default="00CE1E12" w:rsidP="00A23833">
      <w:pPr>
        <w:pStyle w:val="BodyText"/>
        <w:jc w:val="both"/>
        <w:rPr>
          <w:szCs w:val="24"/>
        </w:rPr>
      </w:pPr>
      <w:r>
        <w:rPr>
          <w:szCs w:val="24"/>
        </w:rPr>
        <w:t>Người sử dụng là : Độc Giả và Nhân Viên</w:t>
      </w:r>
    </w:p>
    <w:p w:rsidR="00B77E52" w:rsidRDefault="00B77E52" w:rsidP="00A23833">
      <w:pPr>
        <w:pStyle w:val="BodyText"/>
        <w:jc w:val="both"/>
        <w:rPr>
          <w:szCs w:val="24"/>
        </w:rPr>
      </w:pPr>
      <w:r>
        <w:rPr>
          <w:szCs w:val="24"/>
        </w:rPr>
        <w:t>Chức năng của Use-case : Đăng nhập vào phần mềm</w:t>
      </w:r>
    </w:p>
    <w:p w:rsidR="00B77E52" w:rsidRDefault="00B77E52" w:rsidP="00B77E52">
      <w:pPr>
        <w:pStyle w:val="BodyText"/>
        <w:jc w:val="both"/>
        <w:rPr>
          <w:szCs w:val="24"/>
        </w:rPr>
      </w:pPr>
      <w:r>
        <w:rPr>
          <w:szCs w:val="24"/>
        </w:rPr>
        <w:t xml:space="preserve">Ý nghĩa : </w:t>
      </w:r>
      <w:r>
        <w:rPr>
          <w:szCs w:val="24"/>
        </w:rPr>
        <w:t>Để người dùng có thể dùng được các chức năng chính của phần mềm</w:t>
      </w:r>
    </w:p>
    <w:p w:rsidR="00B77E52" w:rsidRPr="00CE1E12" w:rsidRDefault="00B77E52" w:rsidP="00A23833">
      <w:pPr>
        <w:pStyle w:val="BodyText"/>
        <w:jc w:val="both"/>
        <w:rPr>
          <w:szCs w:val="24"/>
        </w:rPr>
      </w:pPr>
    </w:p>
    <w:p w:rsidR="00A23833" w:rsidRPr="00CE1E12" w:rsidRDefault="00A23833" w:rsidP="00A23833">
      <w:pPr>
        <w:pStyle w:val="Heading3"/>
        <w:spacing w:line="360" w:lineRule="auto"/>
        <w:jc w:val="both"/>
      </w:pPr>
      <w:r w:rsidRPr="00CE1E12"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B77E52" w:rsidRDefault="00B77E52" w:rsidP="00B77E52">
      <w:pPr>
        <w:ind w:left="720"/>
      </w:pPr>
      <w:r>
        <w:t>B1: Người dùng nhập username và password</w:t>
      </w:r>
    </w:p>
    <w:p w:rsidR="00B77E52" w:rsidRDefault="00B77E52" w:rsidP="00B77E52">
      <w:pPr>
        <w:ind w:left="720"/>
      </w:pPr>
      <w:r>
        <w:t>B2: Hệ</w:t>
      </w:r>
      <w:r w:rsidR="00816098">
        <w:t xml:space="preserve"> thống kiểm tra username và password</w:t>
      </w:r>
    </w:p>
    <w:p w:rsidR="00816098" w:rsidRPr="00B77E52" w:rsidRDefault="00816098" w:rsidP="00B77E52">
      <w:pPr>
        <w:ind w:left="720"/>
      </w:pPr>
      <w:r>
        <w:t xml:space="preserve">B3: Nếu xác nhận đúng thì người dùng sẽ vào trong phần mềm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816098" w:rsidRDefault="00816098" w:rsidP="00A23833">
      <w:pPr>
        <w:ind w:firstLine="720"/>
      </w:pPr>
      <w:r>
        <w:t>B3’:Nếu xác nhận không đúng . Hệ thống thông báo và quay lại B1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816098" w:rsidRDefault="00816098" w:rsidP="00A23833">
      <w:pPr>
        <w:pStyle w:val="BodyText"/>
        <w:jc w:val="both"/>
      </w:pPr>
      <w:r>
        <w:t>Không có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16098" w:rsidRPr="00816098" w:rsidRDefault="00816098" w:rsidP="00816098">
      <w:pPr>
        <w:ind w:left="720"/>
      </w:pPr>
      <w:r>
        <w:t>Không có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816098" w:rsidRDefault="00816098" w:rsidP="00816098">
      <w:pPr>
        <w:ind w:left="720"/>
      </w:pPr>
      <w:r>
        <w:t>Thành Công : Hệ thống sẽ trong trạng thái được đăng nhập . Xuất hiện các lựa chọn chức năng cho người dùng</w:t>
      </w:r>
    </w:p>
    <w:p w:rsidR="00816098" w:rsidRPr="00816098" w:rsidRDefault="00816098" w:rsidP="00816098">
      <w:pPr>
        <w:ind w:left="720"/>
      </w:pPr>
      <w:r>
        <w:t>Thất Bại : Hệ thống chỉ dùng chức năng đăng nhập , các chức năng khác không thể sử dụng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16098" w:rsidRDefault="00816098" w:rsidP="00816098">
      <w:pPr>
        <w:pStyle w:val="BodyText"/>
        <w:jc w:val="both"/>
      </w:pPr>
      <w:r>
        <w:t>Người dùng là độc giả nếu chưa có tài khoản sẽ phải đến Nhân Viên Thư Viện để đăng ký độc giả</w:t>
      </w:r>
    </w:p>
    <w:p w:rsidR="00816098" w:rsidRDefault="00816098" w:rsidP="00816098">
      <w:pPr>
        <w:pStyle w:val="BodyText"/>
        <w:ind w:left="0"/>
        <w:jc w:val="both"/>
      </w:pPr>
    </w:p>
    <w:p w:rsidR="00816098" w:rsidRDefault="00816098" w:rsidP="00816098">
      <w:pPr>
        <w:pStyle w:val="BodyText"/>
        <w:ind w:left="0"/>
        <w:jc w:val="both"/>
      </w:pPr>
    </w:p>
    <w:p w:rsidR="00816098" w:rsidRDefault="00C076A1" w:rsidP="00C076A1">
      <w:pPr>
        <w:pStyle w:val="Heading2"/>
      </w:pPr>
      <w:bookmarkStart w:id="10" w:name="_Toc5049257"/>
      <w:r>
        <w:t>Use-case MuonSach</w:t>
      </w:r>
      <w:bookmarkEnd w:id="10"/>
    </w:p>
    <w:p w:rsidR="00C076A1" w:rsidRDefault="00C076A1" w:rsidP="00C076A1">
      <w:pPr>
        <w:pStyle w:val="Heading3"/>
        <w:spacing w:line="360" w:lineRule="auto"/>
        <w:jc w:val="both"/>
      </w:pPr>
      <w:r>
        <w:t>Tóm tắt</w:t>
      </w:r>
    </w:p>
    <w:p w:rsidR="00C076A1" w:rsidRDefault="00C076A1" w:rsidP="00C076A1">
      <w:pPr>
        <w:ind w:left="720"/>
      </w:pPr>
      <w:r>
        <w:t>Người sử dụng : Độc giả</w:t>
      </w:r>
    </w:p>
    <w:p w:rsidR="00C076A1" w:rsidRDefault="00C076A1" w:rsidP="00C076A1">
      <w:pPr>
        <w:ind w:left="720"/>
      </w:pPr>
      <w:r>
        <w:t>Chức năng của Use-case : Lấy dang sách những quyển sách cần mượn</w:t>
      </w:r>
    </w:p>
    <w:p w:rsidR="00C076A1" w:rsidRPr="00C076A1" w:rsidRDefault="00C076A1" w:rsidP="00C076A1">
      <w:pPr>
        <w:ind w:left="720"/>
      </w:pPr>
      <w:r>
        <w:t xml:space="preserve">Ý nghĩa : Biết được những quyển sách mà người dùng cần mượn </w:t>
      </w:r>
    </w:p>
    <w:p w:rsidR="00C076A1" w:rsidRDefault="00C076A1" w:rsidP="00C076A1">
      <w:pPr>
        <w:pStyle w:val="Heading3"/>
        <w:spacing w:line="360" w:lineRule="auto"/>
        <w:jc w:val="both"/>
      </w:pPr>
      <w:r>
        <w:t>Dòng sự kiện</w:t>
      </w:r>
    </w:p>
    <w:p w:rsidR="00C076A1" w:rsidRDefault="00C076A1" w:rsidP="00C076A1">
      <w:pPr>
        <w:pStyle w:val="Heading4"/>
        <w:spacing w:line="360" w:lineRule="auto"/>
        <w:jc w:val="both"/>
      </w:pPr>
      <w:r>
        <w:t>Dòng sự kiện chính</w:t>
      </w:r>
    </w:p>
    <w:p w:rsidR="00383F83" w:rsidRDefault="00383F83" w:rsidP="00383F83">
      <w:pPr>
        <w:ind w:left="720"/>
      </w:pPr>
      <w:r>
        <w:t>B1: Người dùng tìm kiếm sách theo tên hoặc theo loại sách</w:t>
      </w:r>
    </w:p>
    <w:p w:rsidR="00383F83" w:rsidRDefault="00383F83" w:rsidP="00383F83">
      <w:pPr>
        <w:ind w:left="720"/>
      </w:pPr>
      <w:r>
        <w:t>B2: Người dùng muốn mượn thì click vào dấu “+” thì sách sẽ được thêm vào giỏ</w:t>
      </w:r>
    </w:p>
    <w:p w:rsidR="00383F83" w:rsidRDefault="00383F83" w:rsidP="00383F83">
      <w:pPr>
        <w:ind w:left="720"/>
      </w:pPr>
      <w:r>
        <w:t xml:space="preserve">B3: Sau khi chọn xong người dùng chọn Mượn Sách </w:t>
      </w:r>
    </w:p>
    <w:p w:rsidR="00383F83" w:rsidRPr="00383F83" w:rsidRDefault="00383F83" w:rsidP="00383F83">
      <w:pPr>
        <w:ind w:left="720"/>
      </w:pPr>
      <w:r>
        <w:t>B4: Hệ thống xác nhận và trừ tiền thanh toán</w:t>
      </w:r>
    </w:p>
    <w:p w:rsidR="00C076A1" w:rsidRDefault="00C076A1" w:rsidP="00C076A1">
      <w:pPr>
        <w:pStyle w:val="Heading4"/>
        <w:spacing w:line="360" w:lineRule="auto"/>
        <w:jc w:val="both"/>
      </w:pPr>
      <w:r>
        <w:t>Các dòng sự kiện khác</w:t>
      </w:r>
    </w:p>
    <w:p w:rsidR="00383F83" w:rsidRDefault="00383F83" w:rsidP="00383F83">
      <w:pPr>
        <w:ind w:left="720"/>
      </w:pPr>
      <w:r>
        <w:t>B2’:Nếu sách đã được mượn hết thì hệ thống sẽ thông báo và sách sẽ không được thêm vào giỏ</w:t>
      </w:r>
    </w:p>
    <w:p w:rsidR="00383F83" w:rsidRPr="00383F83" w:rsidRDefault="00383F83" w:rsidP="00383F83">
      <w:pPr>
        <w:ind w:left="720"/>
      </w:pPr>
      <w:r>
        <w:t>B4’:Nếu số tiền của độc giả không đủ . Hệ thống sẽ thông báo và giao dịch mượn sách không thành công</w:t>
      </w:r>
    </w:p>
    <w:p w:rsidR="00C076A1" w:rsidRDefault="00C076A1" w:rsidP="00C076A1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C076A1" w:rsidRPr="00383F83" w:rsidRDefault="00383F83" w:rsidP="00C076A1">
      <w:pPr>
        <w:pStyle w:val="BodyText"/>
        <w:jc w:val="both"/>
      </w:pPr>
      <w:r>
        <w:t>Không có</w:t>
      </w:r>
    </w:p>
    <w:p w:rsidR="00C076A1" w:rsidRDefault="00C076A1" w:rsidP="00C076A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C076A1" w:rsidRPr="00383F83" w:rsidRDefault="00383F83" w:rsidP="00C076A1">
      <w:pPr>
        <w:pStyle w:val="BodyText"/>
        <w:jc w:val="both"/>
        <w:rPr>
          <w:color w:val="0000FF"/>
        </w:rPr>
      </w:pPr>
      <w:r>
        <w:t>Hệ thống phải được đăng nhâp trước bởi độc giả</w:t>
      </w:r>
    </w:p>
    <w:p w:rsidR="00C076A1" w:rsidRDefault="00C076A1" w:rsidP="00C076A1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C076A1" w:rsidRDefault="00EA5F6A" w:rsidP="00C076A1">
      <w:pPr>
        <w:pStyle w:val="BodyText"/>
        <w:jc w:val="both"/>
      </w:pPr>
      <w:r>
        <w:t>Thành công : Hệ thống sẽ nhận được yêu cầu mượn sách , dữ liệu sẽ bị thay đổi</w:t>
      </w:r>
    </w:p>
    <w:p w:rsidR="00EA5F6A" w:rsidRPr="00383F83" w:rsidRDefault="00EA5F6A" w:rsidP="00C076A1">
      <w:pPr>
        <w:pStyle w:val="BodyText"/>
        <w:jc w:val="both"/>
      </w:pPr>
      <w:r>
        <w:t>Thất bại : Hệ thống thông báo cho người dùng và quay lại màn hình chính</w:t>
      </w:r>
    </w:p>
    <w:p w:rsidR="00383F83" w:rsidRDefault="00383F83" w:rsidP="00383F8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A5F6A" w:rsidRPr="00EA5F6A" w:rsidRDefault="00EA5F6A" w:rsidP="00EA5F6A">
      <w:pPr>
        <w:ind w:left="720"/>
      </w:pPr>
      <w:r>
        <w:t>Người dùng sẽ được tra cứu danh sách sách</w:t>
      </w:r>
    </w:p>
    <w:p w:rsidR="00C076A1" w:rsidRDefault="00EA5F6A" w:rsidP="00EA5F6A">
      <w:pPr>
        <w:pStyle w:val="Heading2"/>
      </w:pPr>
      <w:bookmarkStart w:id="11" w:name="_Toc5049258"/>
      <w:r>
        <w:t>Use-case TraCuuSach</w:t>
      </w:r>
      <w:bookmarkEnd w:id="11"/>
    </w:p>
    <w:p w:rsidR="00EA5F6A" w:rsidRDefault="00EA5F6A" w:rsidP="00EA5F6A">
      <w:pPr>
        <w:pStyle w:val="Heading3"/>
        <w:spacing w:line="360" w:lineRule="auto"/>
        <w:jc w:val="both"/>
      </w:pPr>
      <w:r>
        <w:t>Tóm tắt</w:t>
      </w:r>
    </w:p>
    <w:p w:rsidR="00EA5F6A" w:rsidRDefault="00EA5F6A" w:rsidP="00EA5F6A">
      <w:pPr>
        <w:pStyle w:val="BodyText"/>
        <w:jc w:val="both"/>
        <w:rPr>
          <w:snapToGrid w:val="0"/>
        </w:rPr>
      </w:pPr>
      <w:r>
        <w:rPr>
          <w:snapToGrid w:val="0"/>
        </w:rPr>
        <w:t>Người sử dụng : Độc giả , Nhân viên</w:t>
      </w:r>
    </w:p>
    <w:p w:rsidR="00EA5F6A" w:rsidRDefault="00EA5F6A" w:rsidP="00EA5F6A">
      <w:pPr>
        <w:pStyle w:val="BodyText"/>
        <w:jc w:val="both"/>
        <w:rPr>
          <w:snapToGrid w:val="0"/>
        </w:rPr>
      </w:pPr>
      <w:r>
        <w:rPr>
          <w:snapToGrid w:val="0"/>
        </w:rPr>
        <w:t>Chức năng : Xem danh sách sách theo yêu cầu</w:t>
      </w:r>
    </w:p>
    <w:p w:rsidR="00EA5F6A" w:rsidRPr="00EA5F6A" w:rsidRDefault="00EA5F6A" w:rsidP="00EA5F6A">
      <w:pPr>
        <w:pStyle w:val="BodyText"/>
        <w:jc w:val="both"/>
      </w:pPr>
      <w:r>
        <w:rPr>
          <w:snapToGrid w:val="0"/>
        </w:rPr>
        <w:t>Ý nghĩa : Đưa ra danh sách sách theo độc giả lựa chọn</w:t>
      </w:r>
    </w:p>
    <w:p w:rsidR="00EA5F6A" w:rsidRDefault="00EA5F6A" w:rsidP="00EA5F6A">
      <w:pPr>
        <w:pStyle w:val="Heading3"/>
        <w:spacing w:line="360" w:lineRule="auto"/>
        <w:jc w:val="both"/>
      </w:pPr>
      <w:r>
        <w:t>Dòng sự kiện</w:t>
      </w:r>
    </w:p>
    <w:p w:rsidR="00EA5F6A" w:rsidRDefault="00EA5F6A" w:rsidP="00EA5F6A">
      <w:pPr>
        <w:pStyle w:val="Heading4"/>
        <w:spacing w:line="360" w:lineRule="auto"/>
        <w:jc w:val="both"/>
      </w:pPr>
      <w:r>
        <w:t>Dòng sự kiện chính</w:t>
      </w:r>
    </w:p>
    <w:p w:rsidR="00EA5F6A" w:rsidRDefault="00EA5F6A" w:rsidP="00EA5F6A">
      <w:pPr>
        <w:ind w:left="720"/>
      </w:pPr>
      <w:r>
        <w:t>B1: Người dùng lựa chọn Tìm kiếm theo Tựa sách hay thể loại sách</w:t>
      </w:r>
    </w:p>
    <w:p w:rsidR="00EA5F6A" w:rsidRDefault="00EA5F6A" w:rsidP="00EA5F6A">
      <w:pPr>
        <w:ind w:left="720"/>
      </w:pPr>
      <w:r>
        <w:t xml:space="preserve">B2: Hệ thống tìm kiếm theo yêu cầu </w:t>
      </w:r>
    </w:p>
    <w:p w:rsidR="00EA5F6A" w:rsidRPr="00EA5F6A" w:rsidRDefault="00EA5F6A" w:rsidP="00EA5F6A">
      <w:pPr>
        <w:ind w:left="720"/>
      </w:pPr>
      <w:r>
        <w:t>B3: Xuất kết quả là danh sách</w:t>
      </w:r>
    </w:p>
    <w:p w:rsidR="00EA5F6A" w:rsidRDefault="00EA5F6A" w:rsidP="00EA5F6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EA5F6A" w:rsidRPr="00EA5F6A" w:rsidRDefault="00EA5F6A" w:rsidP="00EA5F6A">
      <w:pPr>
        <w:ind w:left="720"/>
      </w:pPr>
      <w:r>
        <w:t>Không có</w:t>
      </w:r>
    </w:p>
    <w:p w:rsidR="00EA5F6A" w:rsidRDefault="00EA5F6A" w:rsidP="00EA5F6A">
      <w:pPr>
        <w:pStyle w:val="Heading3"/>
        <w:spacing w:line="360" w:lineRule="auto"/>
        <w:jc w:val="both"/>
      </w:pPr>
      <w:r>
        <w:t>Các yêu cầu đặc biệt</w:t>
      </w:r>
    </w:p>
    <w:p w:rsidR="00A20622" w:rsidRPr="00A20622" w:rsidRDefault="00A20622" w:rsidP="00A20622">
      <w:pPr>
        <w:ind w:left="720"/>
      </w:pPr>
      <w:r>
        <w:t>Không có</w:t>
      </w:r>
    </w:p>
    <w:p w:rsidR="00EA5F6A" w:rsidRDefault="00EA5F6A" w:rsidP="00EA5F6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A5F6A" w:rsidRPr="00A20622" w:rsidRDefault="00A20622" w:rsidP="00EA5F6A">
      <w:pPr>
        <w:pStyle w:val="BodyText"/>
        <w:jc w:val="both"/>
      </w:pPr>
      <w:r w:rsidRPr="00A20622">
        <w:t>Người dùng phải đăng nhập trước</w:t>
      </w:r>
    </w:p>
    <w:p w:rsidR="00EA5F6A" w:rsidRDefault="00EA5F6A" w:rsidP="00EA5F6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EA5F6A" w:rsidRPr="00A20622" w:rsidRDefault="00A20622" w:rsidP="00EA5F6A">
      <w:pPr>
        <w:pStyle w:val="BodyText"/>
        <w:jc w:val="both"/>
      </w:pPr>
      <w:r w:rsidRPr="00A20622">
        <w:t>Thành công : Hệ thống sẽ truy xuất đến CSDL ,tìm kiếm và đưa ra kết quả</w:t>
      </w:r>
    </w:p>
    <w:p w:rsidR="00A20622" w:rsidRPr="00A20622" w:rsidRDefault="00A20622" w:rsidP="00EA5F6A">
      <w:pPr>
        <w:pStyle w:val="BodyText"/>
        <w:jc w:val="both"/>
        <w:rPr>
          <w:lang w:val="en-US"/>
        </w:rPr>
      </w:pPr>
      <w:r w:rsidRPr="00A20622">
        <w:t>Thất bại : Hệ thống thông báo và trở lại màn hình chính</w:t>
      </w:r>
    </w:p>
    <w:p w:rsidR="00EA5F6A" w:rsidRDefault="00EA5F6A" w:rsidP="00EA5F6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EA5F6A" w:rsidRPr="00A20622" w:rsidRDefault="00A20622" w:rsidP="00EA5F6A">
      <w:pPr>
        <w:pStyle w:val="BodyText"/>
        <w:jc w:val="both"/>
        <w:rPr>
          <w:lang w:val="en-US"/>
        </w:rPr>
      </w:pPr>
      <w:r w:rsidRPr="00A20622">
        <w:t>Không có</w:t>
      </w:r>
    </w:p>
    <w:p w:rsidR="00EA5F6A" w:rsidRPr="00EA5F6A" w:rsidRDefault="00EA5F6A" w:rsidP="00EA5F6A">
      <w:pPr>
        <w:pStyle w:val="Heading3"/>
        <w:numPr>
          <w:ilvl w:val="0"/>
          <w:numId w:val="0"/>
        </w:numPr>
      </w:pPr>
    </w:p>
    <w:p w:rsidR="00816098" w:rsidRDefault="00A20622" w:rsidP="00B97396">
      <w:pPr>
        <w:pStyle w:val="Heading2"/>
      </w:pPr>
      <w:bookmarkStart w:id="12" w:name="_Toc5049259"/>
      <w:r>
        <w:t>Use-case TXSLoaiSach</w:t>
      </w:r>
      <w:bookmarkEnd w:id="12"/>
    </w:p>
    <w:p w:rsidR="00A20622" w:rsidRDefault="00A20622" w:rsidP="00A20622">
      <w:pPr>
        <w:pStyle w:val="Heading3"/>
        <w:spacing w:line="360" w:lineRule="auto"/>
        <w:jc w:val="both"/>
      </w:pPr>
      <w:r>
        <w:t>Tóm tắt</w:t>
      </w:r>
    </w:p>
    <w:p w:rsidR="00A20622" w:rsidRPr="00A20622" w:rsidRDefault="00A20622" w:rsidP="00A20622">
      <w:pPr>
        <w:pStyle w:val="BodyText"/>
        <w:jc w:val="both"/>
        <w:rPr>
          <w:snapToGrid w:val="0"/>
        </w:rPr>
      </w:pPr>
      <w:r w:rsidRPr="00A20622">
        <w:rPr>
          <w:snapToGrid w:val="0"/>
        </w:rPr>
        <w:t>Người sử dụng : Nhân viên</w:t>
      </w:r>
    </w:p>
    <w:p w:rsidR="00A20622" w:rsidRPr="00A20622" w:rsidRDefault="00A20622" w:rsidP="00A20622">
      <w:pPr>
        <w:pStyle w:val="BodyText"/>
        <w:jc w:val="both"/>
        <w:rPr>
          <w:snapToGrid w:val="0"/>
        </w:rPr>
      </w:pPr>
      <w:r w:rsidRPr="00A20622">
        <w:rPr>
          <w:snapToGrid w:val="0"/>
        </w:rPr>
        <w:lastRenderedPageBreak/>
        <w:t>Chức năng : Thêm, xóa ,sửa các Loại sách</w:t>
      </w:r>
    </w:p>
    <w:p w:rsidR="00A20622" w:rsidRPr="00A20622" w:rsidRDefault="00A20622" w:rsidP="00A20622">
      <w:pPr>
        <w:pStyle w:val="BodyText"/>
        <w:jc w:val="both"/>
      </w:pPr>
      <w:r w:rsidRPr="00A20622">
        <w:rPr>
          <w:snapToGrid w:val="0"/>
        </w:rPr>
        <w:t>Ý nghĩa : Quản lý loại sách</w:t>
      </w:r>
    </w:p>
    <w:p w:rsidR="00A20622" w:rsidRDefault="00A20622" w:rsidP="00A20622">
      <w:pPr>
        <w:pStyle w:val="Heading3"/>
        <w:spacing w:line="360" w:lineRule="auto"/>
        <w:jc w:val="both"/>
      </w:pPr>
      <w:r>
        <w:t>Dòng sự kiện</w:t>
      </w:r>
    </w:p>
    <w:p w:rsidR="00A20622" w:rsidRDefault="00A20622" w:rsidP="00A20622">
      <w:pPr>
        <w:pStyle w:val="Heading4"/>
        <w:spacing w:line="360" w:lineRule="auto"/>
        <w:jc w:val="both"/>
      </w:pPr>
      <w:r>
        <w:t>Dòng sự kiện chính</w:t>
      </w:r>
    </w:p>
    <w:p w:rsidR="00A20622" w:rsidRPr="00B97396" w:rsidRDefault="00A20622" w:rsidP="00A20622">
      <w:pPr>
        <w:pStyle w:val="BodyText"/>
        <w:jc w:val="both"/>
      </w:pPr>
      <w:r w:rsidRPr="00B97396">
        <w:t>B1: Nhân viên lựa chọn kiểu chỉnh sửa</w:t>
      </w:r>
    </w:p>
    <w:p w:rsidR="00A20622" w:rsidRPr="00B97396" w:rsidRDefault="00A20622" w:rsidP="00A20622">
      <w:pPr>
        <w:pStyle w:val="BodyText"/>
        <w:jc w:val="both"/>
      </w:pPr>
      <w:r w:rsidRPr="00B97396">
        <w:t>B2: Hệ thống lấy tất cả các loại từ CSDL</w:t>
      </w:r>
    </w:p>
    <w:p w:rsidR="00A20622" w:rsidRPr="00B97396" w:rsidRDefault="00A20622" w:rsidP="00A20622">
      <w:pPr>
        <w:pStyle w:val="BodyText"/>
        <w:jc w:val="both"/>
      </w:pPr>
      <w:r w:rsidRPr="00B97396">
        <w:t xml:space="preserve">B3: </w:t>
      </w:r>
      <w:r w:rsidR="00B97396" w:rsidRPr="00B97396">
        <w:t>Chỉnh sửa theo yêu cầu</w:t>
      </w:r>
    </w:p>
    <w:p w:rsidR="00A20622" w:rsidRDefault="00A20622" w:rsidP="00A2062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0622" w:rsidRPr="00B97396" w:rsidRDefault="00B97396" w:rsidP="00A20622">
      <w:pPr>
        <w:ind w:firstLine="720"/>
      </w:pPr>
      <w:r w:rsidRPr="00B97396">
        <w:t>Không có</w:t>
      </w:r>
    </w:p>
    <w:p w:rsidR="00A20622" w:rsidRDefault="00A20622" w:rsidP="00A20622">
      <w:pPr>
        <w:pStyle w:val="Heading3"/>
        <w:spacing w:line="360" w:lineRule="auto"/>
        <w:jc w:val="both"/>
      </w:pPr>
      <w:r>
        <w:t>Các yêu cầu đặc biệt</w:t>
      </w:r>
    </w:p>
    <w:p w:rsidR="00A20622" w:rsidRPr="00B97396" w:rsidRDefault="00B97396" w:rsidP="00A20622">
      <w:pPr>
        <w:pStyle w:val="BodyText"/>
        <w:jc w:val="both"/>
      </w:pPr>
      <w:r w:rsidRPr="00B97396">
        <w:t>Không có</w:t>
      </w:r>
    </w:p>
    <w:p w:rsidR="00A20622" w:rsidRDefault="00A20622" w:rsidP="00A2062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0622" w:rsidRPr="00B97396" w:rsidRDefault="00B97396" w:rsidP="00A20622">
      <w:pPr>
        <w:pStyle w:val="BodyText"/>
        <w:jc w:val="both"/>
      </w:pPr>
      <w:r w:rsidRPr="00B97396">
        <w:t>Người dùng phải đăng nhập trước đó</w:t>
      </w:r>
    </w:p>
    <w:p w:rsidR="00A20622" w:rsidRDefault="00A20622" w:rsidP="00A20622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0622" w:rsidRPr="00B97396" w:rsidRDefault="00B97396" w:rsidP="00A20622">
      <w:pPr>
        <w:pStyle w:val="BodyText"/>
        <w:jc w:val="both"/>
      </w:pPr>
      <w:r w:rsidRPr="00B97396">
        <w:t>Thành công : Hệ thống xác nhận và ghi vào CSDL</w:t>
      </w:r>
    </w:p>
    <w:p w:rsidR="00B97396" w:rsidRPr="00B97396" w:rsidRDefault="00B97396" w:rsidP="00A20622">
      <w:pPr>
        <w:pStyle w:val="BodyText"/>
        <w:jc w:val="both"/>
        <w:rPr>
          <w:lang w:val="en-US"/>
        </w:rPr>
      </w:pPr>
      <w:r w:rsidRPr="00B97396">
        <w:t>Thất bại : Hệ thống thông báo và trở lại màn hình chính</w:t>
      </w:r>
    </w:p>
    <w:p w:rsidR="00A20622" w:rsidRDefault="00A20622" w:rsidP="00A2062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97396" w:rsidRPr="00B97396" w:rsidRDefault="00B97396" w:rsidP="00B97396">
      <w:pPr>
        <w:ind w:left="720"/>
      </w:pPr>
      <w:r>
        <w:t>Hệ thống sẽ xuất ra danh sách các Loại Sách để Nhân viên chỉnh sửa</w:t>
      </w:r>
    </w:p>
    <w:p w:rsidR="00A20622" w:rsidRDefault="00A20622" w:rsidP="00A20622">
      <w:pPr>
        <w:pStyle w:val="Heading3"/>
        <w:numPr>
          <w:ilvl w:val="0"/>
          <w:numId w:val="0"/>
        </w:numPr>
      </w:pPr>
    </w:p>
    <w:p w:rsidR="00B97396" w:rsidRDefault="00B97396" w:rsidP="00B97396">
      <w:pPr>
        <w:pStyle w:val="Heading2"/>
      </w:pPr>
      <w:bookmarkStart w:id="13" w:name="_Toc5049260"/>
      <w:r>
        <w:t xml:space="preserve">Use-case </w:t>
      </w:r>
      <w:r>
        <w:t>TXS</w:t>
      </w:r>
      <w:r>
        <w:t>Sach</w:t>
      </w:r>
      <w:bookmarkEnd w:id="13"/>
    </w:p>
    <w:p w:rsidR="00B97396" w:rsidRDefault="00B97396" w:rsidP="00B97396">
      <w:pPr>
        <w:pStyle w:val="Heading3"/>
        <w:spacing w:line="360" w:lineRule="auto"/>
        <w:jc w:val="both"/>
      </w:pPr>
      <w:r>
        <w:t>Tóm tắt</w:t>
      </w:r>
    </w:p>
    <w:p w:rsidR="00B97396" w:rsidRPr="00A20622" w:rsidRDefault="00B97396" w:rsidP="00B97396">
      <w:pPr>
        <w:pStyle w:val="BodyText"/>
        <w:jc w:val="both"/>
        <w:rPr>
          <w:snapToGrid w:val="0"/>
        </w:rPr>
      </w:pPr>
      <w:r w:rsidRPr="00A20622">
        <w:rPr>
          <w:snapToGrid w:val="0"/>
        </w:rPr>
        <w:t>Người sử dụng : Nhân viên</w:t>
      </w:r>
    </w:p>
    <w:p w:rsidR="00B97396" w:rsidRPr="00A20622" w:rsidRDefault="00B97396" w:rsidP="00B97396">
      <w:pPr>
        <w:pStyle w:val="BodyText"/>
        <w:jc w:val="both"/>
        <w:rPr>
          <w:snapToGrid w:val="0"/>
        </w:rPr>
      </w:pPr>
      <w:r w:rsidRPr="00A20622">
        <w:rPr>
          <w:snapToGrid w:val="0"/>
        </w:rPr>
        <w:t>Chức năng : Thêm, xóa ,sửa sách</w:t>
      </w:r>
    </w:p>
    <w:p w:rsidR="00B97396" w:rsidRPr="00A20622" w:rsidRDefault="00B97396" w:rsidP="00B97396">
      <w:pPr>
        <w:pStyle w:val="BodyText"/>
        <w:jc w:val="both"/>
      </w:pPr>
      <w:r w:rsidRPr="00A20622">
        <w:rPr>
          <w:snapToGrid w:val="0"/>
        </w:rPr>
        <w:t>Ý nghĩa : Quản lý sách</w:t>
      </w:r>
    </w:p>
    <w:p w:rsidR="00B97396" w:rsidRDefault="00B97396" w:rsidP="00B97396">
      <w:pPr>
        <w:pStyle w:val="Heading3"/>
        <w:spacing w:line="360" w:lineRule="auto"/>
        <w:jc w:val="both"/>
      </w:pPr>
      <w:r>
        <w:t>Dòng sự kiện</w:t>
      </w:r>
    </w:p>
    <w:p w:rsidR="00B97396" w:rsidRDefault="00B97396" w:rsidP="00B97396">
      <w:pPr>
        <w:pStyle w:val="Heading4"/>
        <w:spacing w:line="360" w:lineRule="auto"/>
        <w:jc w:val="both"/>
      </w:pPr>
      <w:r>
        <w:t>Dòng sự kiện chính</w:t>
      </w:r>
    </w:p>
    <w:p w:rsidR="00B97396" w:rsidRPr="00B97396" w:rsidRDefault="00B97396" w:rsidP="00B97396">
      <w:pPr>
        <w:pStyle w:val="BodyText"/>
        <w:jc w:val="both"/>
      </w:pPr>
      <w:r w:rsidRPr="00B97396">
        <w:t>B1: Nhân viên lựa chọn kiểu chỉnh sửa</w:t>
      </w:r>
    </w:p>
    <w:p w:rsidR="00B97396" w:rsidRPr="00B97396" w:rsidRDefault="00B97396" w:rsidP="00B97396">
      <w:pPr>
        <w:pStyle w:val="BodyText"/>
        <w:jc w:val="both"/>
      </w:pPr>
      <w:r w:rsidRPr="00B97396">
        <w:t>B2: Hệ t</w:t>
      </w:r>
      <w:r>
        <w:t xml:space="preserve">hống lấy tất cả Sách </w:t>
      </w:r>
      <w:r w:rsidRPr="00B97396">
        <w:t>từ CSDL</w:t>
      </w:r>
    </w:p>
    <w:p w:rsidR="00B97396" w:rsidRPr="00B97396" w:rsidRDefault="00B97396" w:rsidP="00B97396">
      <w:pPr>
        <w:pStyle w:val="BodyText"/>
        <w:jc w:val="both"/>
      </w:pPr>
      <w:r w:rsidRPr="00B97396">
        <w:t>B3: Chỉnh sửa theo yêu cầu</w:t>
      </w:r>
    </w:p>
    <w:p w:rsidR="00B97396" w:rsidRDefault="00B97396" w:rsidP="00B9739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97396" w:rsidRPr="00B97396" w:rsidRDefault="00B97396" w:rsidP="00B97396">
      <w:pPr>
        <w:ind w:firstLine="720"/>
      </w:pPr>
      <w:r w:rsidRPr="00B97396">
        <w:t>Không có</w:t>
      </w:r>
    </w:p>
    <w:p w:rsidR="00B97396" w:rsidRDefault="00B97396" w:rsidP="00B97396">
      <w:pPr>
        <w:pStyle w:val="Heading3"/>
        <w:spacing w:line="360" w:lineRule="auto"/>
        <w:jc w:val="both"/>
      </w:pPr>
      <w:r>
        <w:t>Các yêu cầu đặc biệt</w:t>
      </w:r>
    </w:p>
    <w:p w:rsidR="00B97396" w:rsidRPr="00B97396" w:rsidRDefault="00B97396" w:rsidP="00B97396">
      <w:pPr>
        <w:pStyle w:val="BodyText"/>
        <w:jc w:val="both"/>
      </w:pPr>
      <w:r w:rsidRPr="00B97396">
        <w:t>Không có</w:t>
      </w:r>
    </w:p>
    <w:p w:rsidR="00B97396" w:rsidRDefault="00B97396" w:rsidP="00B9739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97396" w:rsidRPr="00B97396" w:rsidRDefault="00B97396" w:rsidP="00B97396">
      <w:pPr>
        <w:pStyle w:val="BodyText"/>
        <w:jc w:val="both"/>
      </w:pPr>
      <w:r w:rsidRPr="00B97396">
        <w:t>Người dùng phải đăng nhập trước đó</w:t>
      </w:r>
    </w:p>
    <w:p w:rsidR="00B97396" w:rsidRDefault="00B97396" w:rsidP="00B9739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B97396" w:rsidRPr="00B97396" w:rsidRDefault="00B97396" w:rsidP="00B97396">
      <w:pPr>
        <w:pStyle w:val="BodyText"/>
        <w:jc w:val="both"/>
      </w:pPr>
      <w:r w:rsidRPr="00B97396">
        <w:t>Thành công : Hệ thống xác nhận và ghi vào CSDL</w:t>
      </w:r>
    </w:p>
    <w:p w:rsidR="00B97396" w:rsidRPr="00B97396" w:rsidRDefault="00B97396" w:rsidP="00B97396">
      <w:pPr>
        <w:pStyle w:val="BodyText"/>
        <w:jc w:val="both"/>
        <w:rPr>
          <w:lang w:val="en-US"/>
        </w:rPr>
      </w:pPr>
      <w:r w:rsidRPr="00B97396">
        <w:t>Thất bại : Hệ thống thông báo và trở lại màn hình chính</w:t>
      </w:r>
    </w:p>
    <w:p w:rsidR="00B97396" w:rsidRDefault="00B97396" w:rsidP="00B9739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B97396" w:rsidRPr="00B97396" w:rsidRDefault="00B97396" w:rsidP="00B97396">
      <w:pPr>
        <w:ind w:left="720"/>
      </w:pPr>
      <w:r>
        <w:t>Hệ thố</w:t>
      </w:r>
      <w:r>
        <w:t xml:space="preserve">ng sẽ xuất ra danh sách các </w:t>
      </w:r>
      <w:r>
        <w:t xml:space="preserve"> Sách để Nhân viên chỉnh sửa</w:t>
      </w:r>
    </w:p>
    <w:p w:rsidR="00B97396" w:rsidRDefault="00B97396" w:rsidP="00B97396">
      <w:pPr>
        <w:pStyle w:val="Heading3"/>
        <w:numPr>
          <w:ilvl w:val="0"/>
          <w:numId w:val="0"/>
        </w:numPr>
      </w:pPr>
    </w:p>
    <w:p w:rsidR="00B97396" w:rsidRDefault="00B97396" w:rsidP="00B97396">
      <w:pPr>
        <w:pStyle w:val="Heading2"/>
      </w:pPr>
      <w:bookmarkStart w:id="14" w:name="_Toc5049261"/>
      <w:r>
        <w:t>Use-case LapTheDocGia</w:t>
      </w:r>
      <w:bookmarkEnd w:id="14"/>
    </w:p>
    <w:p w:rsidR="00B97396" w:rsidRDefault="00B97396" w:rsidP="00B97396">
      <w:pPr>
        <w:pStyle w:val="Heading3"/>
        <w:spacing w:line="360" w:lineRule="auto"/>
        <w:jc w:val="both"/>
      </w:pPr>
      <w:r>
        <w:t>Tóm tắt</w:t>
      </w:r>
    </w:p>
    <w:p w:rsidR="007B6359" w:rsidRPr="007B6359" w:rsidRDefault="007B6359" w:rsidP="00B97396">
      <w:pPr>
        <w:pStyle w:val="BodyText"/>
        <w:jc w:val="both"/>
        <w:rPr>
          <w:snapToGrid w:val="0"/>
        </w:rPr>
      </w:pPr>
      <w:r w:rsidRPr="007B6359">
        <w:rPr>
          <w:snapToGrid w:val="0"/>
        </w:rPr>
        <w:t>Người sử dụng : Nhân viên</w:t>
      </w:r>
    </w:p>
    <w:p w:rsidR="007B6359" w:rsidRPr="007B6359" w:rsidRDefault="007B6359" w:rsidP="00B97396">
      <w:pPr>
        <w:pStyle w:val="BodyText"/>
        <w:jc w:val="both"/>
        <w:rPr>
          <w:snapToGrid w:val="0"/>
        </w:rPr>
      </w:pPr>
      <w:r w:rsidRPr="007B6359">
        <w:rPr>
          <w:snapToGrid w:val="0"/>
        </w:rPr>
        <w:t>Chức năng : Tạo thẻ độc giả</w:t>
      </w:r>
    </w:p>
    <w:p w:rsidR="007B6359" w:rsidRPr="007B6359" w:rsidRDefault="007B6359" w:rsidP="00B97396">
      <w:pPr>
        <w:pStyle w:val="BodyText"/>
        <w:jc w:val="both"/>
      </w:pPr>
      <w:r w:rsidRPr="007B6359">
        <w:rPr>
          <w:snapToGrid w:val="0"/>
        </w:rPr>
        <w:t>Ý nghĩa : Tạo tài khoản cho Độc Giả khi họ không có tài khoản để đăng nhập</w:t>
      </w:r>
    </w:p>
    <w:p w:rsidR="00B97396" w:rsidRDefault="00B97396" w:rsidP="00B97396">
      <w:pPr>
        <w:pStyle w:val="Heading3"/>
        <w:spacing w:line="360" w:lineRule="auto"/>
        <w:jc w:val="both"/>
      </w:pPr>
      <w:r>
        <w:t>Dòng sự kiện</w:t>
      </w:r>
    </w:p>
    <w:p w:rsidR="00B97396" w:rsidRDefault="00B97396" w:rsidP="00B97396">
      <w:pPr>
        <w:pStyle w:val="Heading4"/>
        <w:spacing w:line="360" w:lineRule="auto"/>
        <w:jc w:val="both"/>
      </w:pPr>
      <w:r>
        <w:t>Dòng sự kiện chính</w:t>
      </w:r>
    </w:p>
    <w:p w:rsidR="007B6359" w:rsidRPr="007B6359" w:rsidRDefault="007B6359" w:rsidP="00B97396">
      <w:pPr>
        <w:pStyle w:val="BodyText"/>
        <w:jc w:val="both"/>
      </w:pPr>
      <w:r w:rsidRPr="007B6359">
        <w:t>B1: Nhân Viên chọn chức năng Lập thẻ độc giả</w:t>
      </w:r>
    </w:p>
    <w:p w:rsidR="007B6359" w:rsidRPr="007B6359" w:rsidRDefault="007B6359" w:rsidP="00B97396">
      <w:pPr>
        <w:pStyle w:val="BodyText"/>
        <w:jc w:val="both"/>
      </w:pPr>
      <w:r w:rsidRPr="007B6359">
        <w:t>B2: Nhập thông tin của độc giả muốn lập thẻ</w:t>
      </w:r>
    </w:p>
    <w:p w:rsidR="007B6359" w:rsidRPr="007B6359" w:rsidRDefault="007B6359" w:rsidP="00B97396">
      <w:pPr>
        <w:pStyle w:val="BodyText"/>
        <w:jc w:val="both"/>
      </w:pPr>
      <w:r w:rsidRPr="007B6359">
        <w:t>B3: Hệ thống xác nhận và cung cấp Mã Độc Giả</w:t>
      </w:r>
    </w:p>
    <w:p w:rsidR="00B97396" w:rsidRDefault="00B97396" w:rsidP="00B97396">
      <w:pPr>
        <w:pStyle w:val="Heading4"/>
        <w:spacing w:line="360" w:lineRule="auto"/>
        <w:jc w:val="both"/>
      </w:pPr>
      <w:r>
        <w:t>Các dòng sự kiện khác</w:t>
      </w:r>
    </w:p>
    <w:p w:rsidR="007B6359" w:rsidRPr="007B6359" w:rsidRDefault="007B6359" w:rsidP="007B6359">
      <w:pPr>
        <w:ind w:left="720"/>
      </w:pPr>
      <w:r>
        <w:t>B3’: Thông tin độc giả cung cấp không đủ . Hệ thống báo không thành công</w:t>
      </w:r>
    </w:p>
    <w:p w:rsidR="00B97396" w:rsidRDefault="00B97396" w:rsidP="00B97396">
      <w:pPr>
        <w:pStyle w:val="Heading3"/>
        <w:spacing w:line="360" w:lineRule="auto"/>
        <w:jc w:val="both"/>
      </w:pPr>
      <w:r>
        <w:t>Các yêu cầu đặc biệt</w:t>
      </w:r>
    </w:p>
    <w:p w:rsidR="00B97396" w:rsidRPr="007B6359" w:rsidRDefault="007B6359" w:rsidP="00B97396">
      <w:pPr>
        <w:pStyle w:val="BodyText"/>
        <w:jc w:val="both"/>
      </w:pPr>
      <w:r w:rsidRPr="007B6359">
        <w:t>Người dùng phải đưa tiền mặt để nộp vào tài khoản Độc Giả</w:t>
      </w:r>
    </w:p>
    <w:p w:rsidR="00B97396" w:rsidRDefault="00B97396" w:rsidP="00B9739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7B6359" w:rsidRPr="007B6359" w:rsidRDefault="007B6359" w:rsidP="007B6359">
      <w:pPr>
        <w:ind w:left="720"/>
      </w:pPr>
      <w:r>
        <w:t>Nhân viên phải đăng nhập trước</w:t>
      </w:r>
    </w:p>
    <w:p w:rsidR="00B97396" w:rsidRDefault="00B97396" w:rsidP="00B9739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B97396" w:rsidRPr="007B6359" w:rsidRDefault="007B6359" w:rsidP="00B97396">
      <w:pPr>
        <w:pStyle w:val="BodyText"/>
        <w:jc w:val="both"/>
      </w:pPr>
      <w:r w:rsidRPr="007B6359">
        <w:t>Thành công : Hệ thống xác nhận ,thêm vào CSDL , cung cấp Mã Độc Giả</w:t>
      </w:r>
    </w:p>
    <w:p w:rsidR="007B6359" w:rsidRPr="007B6359" w:rsidRDefault="007B6359" w:rsidP="00B97396">
      <w:pPr>
        <w:pStyle w:val="BodyText"/>
        <w:jc w:val="both"/>
        <w:rPr>
          <w:lang w:val="en-US"/>
        </w:rPr>
      </w:pPr>
      <w:r w:rsidRPr="007B6359">
        <w:t>Thất Bại : Hệ thống thông báo và trở về màn hình chính</w:t>
      </w:r>
    </w:p>
    <w:p w:rsidR="00B97396" w:rsidRDefault="00B97396" w:rsidP="00B9739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97396" w:rsidRDefault="00BB5EEF" w:rsidP="00B97396">
      <w:pPr>
        <w:pStyle w:val="BodyText"/>
        <w:jc w:val="both"/>
      </w:pPr>
      <w:r w:rsidRPr="00BB5EEF">
        <w:t>Không có</w:t>
      </w:r>
    </w:p>
    <w:p w:rsidR="00BB5EEF" w:rsidRDefault="00BB5EEF" w:rsidP="00BB5EEF">
      <w:pPr>
        <w:pStyle w:val="Heading2"/>
      </w:pPr>
      <w:bookmarkStart w:id="15" w:name="_Toc5049262"/>
      <w:bookmarkStart w:id="16" w:name="_GoBack"/>
      <w:bookmarkEnd w:id="16"/>
      <w:r>
        <w:t>Use-case LapPhieuMuonSach</w:t>
      </w:r>
      <w:bookmarkEnd w:id="15"/>
    </w:p>
    <w:p w:rsidR="00BB5EEF" w:rsidRDefault="00BB5EEF" w:rsidP="00BB5EEF">
      <w:pPr>
        <w:pStyle w:val="Heading3"/>
        <w:spacing w:line="360" w:lineRule="auto"/>
        <w:jc w:val="both"/>
      </w:pPr>
      <w:r>
        <w:t>Tóm tắt</w:t>
      </w:r>
    </w:p>
    <w:p w:rsidR="00BB5EEF" w:rsidRPr="00BB5EEF" w:rsidRDefault="00BB5EEF" w:rsidP="00BB5EEF">
      <w:pPr>
        <w:pStyle w:val="BodyText"/>
        <w:jc w:val="both"/>
        <w:rPr>
          <w:snapToGrid w:val="0"/>
        </w:rPr>
      </w:pPr>
      <w:r w:rsidRPr="00BB5EEF">
        <w:rPr>
          <w:snapToGrid w:val="0"/>
        </w:rPr>
        <w:t>Người sử dụng : Nhân viên</w:t>
      </w:r>
    </w:p>
    <w:p w:rsidR="00BB5EEF" w:rsidRPr="00BB5EEF" w:rsidRDefault="00BB5EEF" w:rsidP="00BB5EEF">
      <w:pPr>
        <w:pStyle w:val="BodyText"/>
        <w:jc w:val="both"/>
        <w:rPr>
          <w:snapToGrid w:val="0"/>
        </w:rPr>
      </w:pPr>
      <w:r w:rsidRPr="00BB5EEF">
        <w:rPr>
          <w:snapToGrid w:val="0"/>
        </w:rPr>
        <w:t>Chức năng : Lập phiếu mượn sách</w:t>
      </w:r>
    </w:p>
    <w:p w:rsidR="00BB5EEF" w:rsidRPr="00BB5EEF" w:rsidRDefault="00BB5EEF" w:rsidP="00BB5EEF">
      <w:pPr>
        <w:pStyle w:val="BodyText"/>
        <w:jc w:val="both"/>
      </w:pPr>
      <w:r w:rsidRPr="00BB5EEF">
        <w:rPr>
          <w:snapToGrid w:val="0"/>
        </w:rPr>
        <w:t>Ý nghĩa : Ghi lại số sách được mượn và người mượn sách</w:t>
      </w:r>
    </w:p>
    <w:p w:rsidR="00BB5EEF" w:rsidRDefault="00BB5EEF" w:rsidP="00BB5EEF">
      <w:pPr>
        <w:pStyle w:val="Heading3"/>
        <w:spacing w:line="360" w:lineRule="auto"/>
        <w:jc w:val="both"/>
      </w:pPr>
      <w:r>
        <w:t>Dòng sự kiện</w:t>
      </w:r>
    </w:p>
    <w:p w:rsidR="00BB5EEF" w:rsidRDefault="00BB5EEF" w:rsidP="00BB5EEF">
      <w:pPr>
        <w:pStyle w:val="Heading4"/>
        <w:spacing w:line="360" w:lineRule="auto"/>
        <w:jc w:val="both"/>
      </w:pPr>
      <w:r>
        <w:t>Dòng sự kiện chính</w:t>
      </w:r>
    </w:p>
    <w:p w:rsidR="00BB5EEF" w:rsidRPr="00BB5EEF" w:rsidRDefault="00BB5EEF" w:rsidP="00BB5EEF">
      <w:pPr>
        <w:pStyle w:val="BodyText"/>
        <w:jc w:val="both"/>
      </w:pPr>
      <w:r w:rsidRPr="00BB5EEF">
        <w:t>B1:Sau khi Độc Giả dùng chức năng Mượn Sách . Danh Sách sẽ được gửi về</w:t>
      </w:r>
    </w:p>
    <w:p w:rsidR="00BB5EEF" w:rsidRPr="00BB5EEF" w:rsidRDefault="00BB5EEF" w:rsidP="00BB5EEF">
      <w:pPr>
        <w:pStyle w:val="BodyText"/>
        <w:jc w:val="both"/>
      </w:pPr>
      <w:r>
        <w:t>B2: Có danh sách Sách và</w:t>
      </w:r>
      <w:r w:rsidRPr="00BB5EEF">
        <w:t xml:space="preserve"> Độc Giả </w:t>
      </w:r>
      <w:r>
        <w:t xml:space="preserve">để </w:t>
      </w:r>
      <w:r w:rsidRPr="00BB5EEF">
        <w:t>tạo phiếu</w:t>
      </w:r>
    </w:p>
    <w:p w:rsidR="00BB5EEF" w:rsidRPr="00BB5EEF" w:rsidRDefault="00BB5EEF" w:rsidP="00BB5EEF">
      <w:pPr>
        <w:pStyle w:val="BodyText"/>
        <w:jc w:val="both"/>
      </w:pPr>
      <w:r w:rsidRPr="00BB5EEF">
        <w:t>B3: Xác nhận và xuất Phiếu</w:t>
      </w:r>
    </w:p>
    <w:p w:rsidR="00BB5EEF" w:rsidRDefault="00BB5EEF" w:rsidP="00BB5EEF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BB5EEF" w:rsidRPr="008771A7" w:rsidRDefault="00BB5EEF" w:rsidP="00BB5EEF">
      <w:pPr>
        <w:ind w:firstLine="720"/>
      </w:pPr>
      <w:r w:rsidRPr="008771A7">
        <w:t>Không có</w:t>
      </w:r>
    </w:p>
    <w:p w:rsidR="00BB5EEF" w:rsidRDefault="00BB5EEF" w:rsidP="00BB5EEF">
      <w:pPr>
        <w:pStyle w:val="Heading3"/>
        <w:spacing w:line="360" w:lineRule="auto"/>
        <w:jc w:val="both"/>
      </w:pPr>
      <w:r>
        <w:t>Các yêu cầu đặc biệt</w:t>
      </w:r>
    </w:p>
    <w:p w:rsidR="00BB5EEF" w:rsidRPr="008771A7" w:rsidRDefault="00BB5EEF" w:rsidP="00BB5EEF">
      <w:pPr>
        <w:pStyle w:val="BodyText"/>
        <w:jc w:val="both"/>
      </w:pPr>
      <w:r w:rsidRPr="008771A7">
        <w:t xml:space="preserve">Độc Giả Phải </w:t>
      </w:r>
      <w:r w:rsidR="008771A7" w:rsidRPr="008771A7">
        <w:t>thực hiên chức năng Mượn Sách trước</w:t>
      </w:r>
    </w:p>
    <w:p w:rsidR="00BB5EEF" w:rsidRDefault="00BB5EEF" w:rsidP="00BB5EE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B5EEF" w:rsidRPr="008771A7" w:rsidRDefault="008771A7" w:rsidP="00BB5EEF">
      <w:pPr>
        <w:pStyle w:val="BodyText"/>
        <w:jc w:val="both"/>
      </w:pPr>
      <w:r w:rsidRPr="008771A7">
        <w:t>Nhân viên phải đăng nhập trước</w:t>
      </w:r>
    </w:p>
    <w:p w:rsidR="008771A7" w:rsidRPr="008771A7" w:rsidRDefault="008771A7" w:rsidP="00BB5EEF">
      <w:pPr>
        <w:pStyle w:val="BodyText"/>
        <w:jc w:val="both"/>
      </w:pPr>
      <w:r w:rsidRPr="008771A7">
        <w:t>Độc giả phải sử dụng chức năng Mượn Sách trước</w:t>
      </w:r>
    </w:p>
    <w:p w:rsidR="00BB5EEF" w:rsidRDefault="00BB5EEF" w:rsidP="00BB5EEF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BB5EEF" w:rsidRPr="008771A7" w:rsidRDefault="008771A7" w:rsidP="00BB5EEF">
      <w:pPr>
        <w:pStyle w:val="BodyText"/>
        <w:jc w:val="both"/>
      </w:pPr>
      <w:r w:rsidRPr="008771A7">
        <w:t>Thành công : Xuất ra phiếu mượn sách , thay đổi CSDL</w:t>
      </w:r>
    </w:p>
    <w:p w:rsidR="008771A7" w:rsidRPr="008771A7" w:rsidRDefault="008771A7" w:rsidP="00BB5EEF">
      <w:pPr>
        <w:pStyle w:val="BodyText"/>
        <w:jc w:val="both"/>
        <w:rPr>
          <w:lang w:val="en-US"/>
        </w:rPr>
      </w:pPr>
      <w:r w:rsidRPr="008771A7">
        <w:t>Thất bại : Thông báo và xuất ra màn hình chính</w:t>
      </w:r>
    </w:p>
    <w:p w:rsidR="00BB5EEF" w:rsidRDefault="00BB5EEF" w:rsidP="00BB5EEF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B5EEF" w:rsidRDefault="008771A7" w:rsidP="008771A7">
      <w:pPr>
        <w:pStyle w:val="BodyText"/>
        <w:jc w:val="both"/>
      </w:pPr>
      <w:r w:rsidRPr="008771A7">
        <w:t>Không có</w:t>
      </w:r>
    </w:p>
    <w:p w:rsidR="008771A7" w:rsidRDefault="008771A7" w:rsidP="008771A7">
      <w:pPr>
        <w:pStyle w:val="BodyText"/>
        <w:ind w:left="0"/>
        <w:jc w:val="both"/>
      </w:pPr>
    </w:p>
    <w:p w:rsidR="008771A7" w:rsidRDefault="008771A7" w:rsidP="008771A7">
      <w:pPr>
        <w:pStyle w:val="Heading2"/>
      </w:pPr>
      <w:bookmarkStart w:id="17" w:name="_Toc5049263"/>
      <w:r>
        <w:t>Use-case LapPhieu</w:t>
      </w:r>
      <w:r>
        <w:t>ThuTien</w:t>
      </w:r>
      <w:bookmarkEnd w:id="17"/>
    </w:p>
    <w:p w:rsidR="008771A7" w:rsidRDefault="008771A7" w:rsidP="008771A7">
      <w:pPr>
        <w:pStyle w:val="Heading3"/>
        <w:spacing w:line="360" w:lineRule="auto"/>
        <w:jc w:val="both"/>
      </w:pPr>
      <w:r>
        <w:t>Tóm tắt</w:t>
      </w:r>
    </w:p>
    <w:p w:rsidR="008771A7" w:rsidRPr="00BB5EEF" w:rsidRDefault="008771A7" w:rsidP="008771A7">
      <w:pPr>
        <w:pStyle w:val="BodyText"/>
        <w:jc w:val="both"/>
        <w:rPr>
          <w:snapToGrid w:val="0"/>
        </w:rPr>
      </w:pPr>
      <w:r w:rsidRPr="00BB5EEF">
        <w:rPr>
          <w:snapToGrid w:val="0"/>
        </w:rPr>
        <w:t>Người sử dụng : Nhân viên</w:t>
      </w:r>
    </w:p>
    <w:p w:rsidR="008771A7" w:rsidRPr="00BB5EEF" w:rsidRDefault="008771A7" w:rsidP="008771A7">
      <w:pPr>
        <w:pStyle w:val="BodyText"/>
        <w:jc w:val="both"/>
        <w:rPr>
          <w:snapToGrid w:val="0"/>
        </w:rPr>
      </w:pPr>
      <w:r w:rsidRPr="00BB5EEF">
        <w:rPr>
          <w:snapToGrid w:val="0"/>
        </w:rPr>
        <w:t xml:space="preserve">Chức năng : Lập phiếu </w:t>
      </w:r>
      <w:r>
        <w:rPr>
          <w:snapToGrid w:val="0"/>
        </w:rPr>
        <w:t>thu tiền</w:t>
      </w:r>
    </w:p>
    <w:p w:rsidR="008771A7" w:rsidRPr="00BB5EEF" w:rsidRDefault="008771A7" w:rsidP="008771A7">
      <w:pPr>
        <w:pStyle w:val="BodyText"/>
        <w:jc w:val="both"/>
      </w:pPr>
      <w:r w:rsidRPr="00BB5EEF">
        <w:rPr>
          <w:snapToGrid w:val="0"/>
        </w:rPr>
        <w:t xml:space="preserve">Ý nghĩa : </w:t>
      </w:r>
      <w:r>
        <w:rPr>
          <w:snapToGrid w:val="0"/>
        </w:rPr>
        <w:t>Sau khi Độc Giả nộp tiền vào tài khoản thì xác nhận</w:t>
      </w:r>
    </w:p>
    <w:p w:rsidR="008771A7" w:rsidRDefault="008771A7" w:rsidP="008771A7">
      <w:pPr>
        <w:pStyle w:val="Heading3"/>
        <w:spacing w:line="360" w:lineRule="auto"/>
        <w:jc w:val="both"/>
      </w:pPr>
      <w:r>
        <w:t>Dòng sự kiện</w:t>
      </w:r>
    </w:p>
    <w:p w:rsidR="008771A7" w:rsidRDefault="008771A7" w:rsidP="008771A7">
      <w:pPr>
        <w:pStyle w:val="Heading4"/>
        <w:spacing w:line="360" w:lineRule="auto"/>
        <w:jc w:val="both"/>
      </w:pPr>
      <w:r>
        <w:t>Dòng sự kiện chính</w:t>
      </w:r>
    </w:p>
    <w:p w:rsidR="008771A7" w:rsidRPr="00BB5EEF" w:rsidRDefault="008771A7" w:rsidP="008771A7">
      <w:pPr>
        <w:pStyle w:val="BodyText"/>
        <w:jc w:val="both"/>
      </w:pPr>
      <w:r w:rsidRPr="00BB5EEF">
        <w:t>B1:</w:t>
      </w:r>
      <w:r>
        <w:t xml:space="preserve"> Độc Giả muốn nạp tiền vào tài khoản . Nhân viên chọn chức năng nạp tiền</w:t>
      </w:r>
    </w:p>
    <w:p w:rsidR="008771A7" w:rsidRPr="00BB5EEF" w:rsidRDefault="008771A7" w:rsidP="008771A7">
      <w:pPr>
        <w:pStyle w:val="BodyText"/>
        <w:jc w:val="both"/>
      </w:pPr>
      <w:r>
        <w:t xml:space="preserve">B2: </w:t>
      </w:r>
      <w:r>
        <w:t>Xuất ra thông tin độc giả</w:t>
      </w:r>
    </w:p>
    <w:p w:rsidR="008771A7" w:rsidRDefault="008771A7" w:rsidP="008771A7">
      <w:pPr>
        <w:pStyle w:val="BodyText"/>
        <w:jc w:val="both"/>
      </w:pPr>
      <w:r w:rsidRPr="00BB5EEF">
        <w:t xml:space="preserve">B3: </w:t>
      </w:r>
      <w:r>
        <w:t>Nhập số tiền muốn nạp</w:t>
      </w:r>
    </w:p>
    <w:p w:rsidR="008771A7" w:rsidRPr="00BB5EEF" w:rsidRDefault="008771A7" w:rsidP="008771A7">
      <w:pPr>
        <w:pStyle w:val="BodyText"/>
        <w:jc w:val="both"/>
      </w:pPr>
      <w:r>
        <w:t>B4: Xác nhận và thêm vào</w:t>
      </w:r>
    </w:p>
    <w:p w:rsidR="008771A7" w:rsidRDefault="008771A7" w:rsidP="008771A7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771A7" w:rsidRDefault="00DA12FC" w:rsidP="008771A7">
      <w:pPr>
        <w:ind w:firstLine="720"/>
      </w:pPr>
      <w:r>
        <w:t>B2’: Khi Thẻ độc giả không còn giá trị thì thông báo thất bại</w:t>
      </w:r>
    </w:p>
    <w:p w:rsidR="00DA12FC" w:rsidRPr="008771A7" w:rsidRDefault="00DA12FC" w:rsidP="008771A7">
      <w:pPr>
        <w:ind w:firstLine="720"/>
      </w:pPr>
      <w:r>
        <w:t>B2’’: Mở chức năng lập thẻ Độc Giả</w:t>
      </w:r>
    </w:p>
    <w:p w:rsidR="008771A7" w:rsidRDefault="008771A7" w:rsidP="008771A7">
      <w:pPr>
        <w:pStyle w:val="Heading3"/>
        <w:spacing w:line="360" w:lineRule="auto"/>
        <w:jc w:val="both"/>
      </w:pPr>
      <w:r>
        <w:t>Các yêu cầu đặc biệt</w:t>
      </w:r>
    </w:p>
    <w:p w:rsidR="00DA12FC" w:rsidRPr="00DA12FC" w:rsidRDefault="00DA12FC" w:rsidP="00DA12FC">
      <w:pPr>
        <w:ind w:left="720"/>
      </w:pPr>
      <w:r>
        <w:t>Không có</w:t>
      </w:r>
    </w:p>
    <w:p w:rsidR="008771A7" w:rsidRDefault="008771A7" w:rsidP="008771A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771A7" w:rsidRPr="008771A7" w:rsidRDefault="008771A7" w:rsidP="008771A7">
      <w:pPr>
        <w:pStyle w:val="BodyText"/>
        <w:jc w:val="both"/>
      </w:pPr>
      <w:r w:rsidRPr="008771A7">
        <w:t>Nhân viên phải đăng nhập trước</w:t>
      </w:r>
    </w:p>
    <w:p w:rsidR="008771A7" w:rsidRDefault="008771A7" w:rsidP="008771A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771A7" w:rsidRPr="008771A7" w:rsidRDefault="008771A7" w:rsidP="008771A7">
      <w:pPr>
        <w:pStyle w:val="BodyText"/>
        <w:jc w:val="both"/>
      </w:pPr>
      <w:r w:rsidRPr="008771A7">
        <w:t xml:space="preserve">Thành công : Xuất ra phiếu </w:t>
      </w:r>
      <w:r w:rsidR="00DA12FC">
        <w:t>thu tiền</w:t>
      </w:r>
      <w:r w:rsidRPr="008771A7">
        <w:t xml:space="preserve"> , thay đổi CSDL</w:t>
      </w:r>
    </w:p>
    <w:p w:rsidR="008771A7" w:rsidRPr="008771A7" w:rsidRDefault="008771A7" w:rsidP="008771A7">
      <w:pPr>
        <w:pStyle w:val="BodyText"/>
        <w:jc w:val="both"/>
        <w:rPr>
          <w:lang w:val="en-US"/>
        </w:rPr>
      </w:pPr>
      <w:r w:rsidRPr="008771A7">
        <w:t>Thất bại : Thông báo và xuất ra màn hình chính</w:t>
      </w:r>
    </w:p>
    <w:p w:rsidR="008771A7" w:rsidRDefault="008771A7" w:rsidP="008771A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8771A7" w:rsidRDefault="008771A7" w:rsidP="008771A7">
      <w:pPr>
        <w:pStyle w:val="BodyText"/>
        <w:jc w:val="both"/>
      </w:pPr>
      <w:r w:rsidRPr="008771A7">
        <w:t>Không có</w:t>
      </w:r>
    </w:p>
    <w:p w:rsidR="00DA12FC" w:rsidRDefault="00DA12FC" w:rsidP="00DA12FC">
      <w:pPr>
        <w:pStyle w:val="BodyText"/>
        <w:ind w:left="0"/>
        <w:jc w:val="both"/>
      </w:pPr>
    </w:p>
    <w:p w:rsidR="00DA12FC" w:rsidRDefault="00DA12FC" w:rsidP="00DA12FC">
      <w:pPr>
        <w:pStyle w:val="Heading2"/>
      </w:pPr>
      <w:bookmarkStart w:id="18" w:name="_Toc5049264"/>
      <w:r>
        <w:t>Use-case ThayDoiQuyDinh</w:t>
      </w:r>
      <w:bookmarkEnd w:id="18"/>
    </w:p>
    <w:p w:rsidR="00DA12FC" w:rsidRDefault="00DA12FC" w:rsidP="00DA12FC">
      <w:pPr>
        <w:pStyle w:val="Heading3"/>
        <w:spacing w:line="360" w:lineRule="auto"/>
        <w:jc w:val="both"/>
      </w:pPr>
      <w:r>
        <w:t>Tóm tắt</w:t>
      </w:r>
    </w:p>
    <w:p w:rsidR="00DA12FC" w:rsidRPr="00DA12FC" w:rsidRDefault="00DA12FC" w:rsidP="00DA12FC">
      <w:pPr>
        <w:pStyle w:val="BodyText"/>
        <w:jc w:val="both"/>
        <w:rPr>
          <w:snapToGrid w:val="0"/>
        </w:rPr>
      </w:pPr>
      <w:r w:rsidRPr="00DA12FC">
        <w:rPr>
          <w:snapToGrid w:val="0"/>
        </w:rPr>
        <w:t>Người sử dụng : Nhân viên</w:t>
      </w:r>
    </w:p>
    <w:p w:rsidR="00DA12FC" w:rsidRPr="00DA12FC" w:rsidRDefault="00DA12FC" w:rsidP="00DA12FC">
      <w:pPr>
        <w:pStyle w:val="BodyText"/>
        <w:jc w:val="both"/>
        <w:rPr>
          <w:snapToGrid w:val="0"/>
        </w:rPr>
      </w:pPr>
      <w:r w:rsidRPr="00DA12FC">
        <w:rPr>
          <w:snapToGrid w:val="0"/>
        </w:rPr>
        <w:t>Chức năng : Thay đổi quy định</w:t>
      </w:r>
    </w:p>
    <w:p w:rsidR="00DA12FC" w:rsidRPr="00DA12FC" w:rsidRDefault="00DA12FC" w:rsidP="00DA12FC">
      <w:pPr>
        <w:pStyle w:val="BodyText"/>
        <w:jc w:val="both"/>
      </w:pPr>
      <w:r w:rsidRPr="00DA12FC">
        <w:rPr>
          <w:snapToGrid w:val="0"/>
        </w:rPr>
        <w:t>Ý nghĩa : Thay đổi các quy định đã đề trước , thay đổi điều kiện trong CSDL</w:t>
      </w:r>
    </w:p>
    <w:p w:rsidR="00DA12FC" w:rsidRDefault="00DA12FC" w:rsidP="00DA12FC">
      <w:pPr>
        <w:pStyle w:val="Heading3"/>
        <w:spacing w:line="360" w:lineRule="auto"/>
        <w:jc w:val="both"/>
      </w:pPr>
      <w:r>
        <w:t>Dòng sự kiện</w:t>
      </w:r>
    </w:p>
    <w:p w:rsidR="00DA12FC" w:rsidRDefault="00DA12FC" w:rsidP="00DA12FC">
      <w:pPr>
        <w:pStyle w:val="Heading4"/>
        <w:spacing w:line="360" w:lineRule="auto"/>
        <w:jc w:val="both"/>
      </w:pPr>
      <w:r>
        <w:t>Dòng sự kiện chính</w:t>
      </w:r>
    </w:p>
    <w:p w:rsidR="00DA12FC" w:rsidRPr="00DA12FC" w:rsidRDefault="00DA12FC" w:rsidP="00DA12FC">
      <w:pPr>
        <w:pStyle w:val="BodyText"/>
        <w:jc w:val="both"/>
      </w:pPr>
      <w:r w:rsidRPr="00DA12FC">
        <w:t>B1:Nhân viên chọn chức năng Thay đổi quy định</w:t>
      </w:r>
    </w:p>
    <w:p w:rsidR="00DA12FC" w:rsidRPr="00DA12FC" w:rsidRDefault="00DA12FC" w:rsidP="00DA12FC">
      <w:pPr>
        <w:pStyle w:val="BodyText"/>
        <w:jc w:val="both"/>
      </w:pPr>
      <w:r w:rsidRPr="00DA12FC">
        <w:t xml:space="preserve">B2: Nhập mã </w:t>
      </w:r>
      <w:r w:rsidR="00611332">
        <w:t xml:space="preserve">xác nhận </w:t>
      </w:r>
      <w:r w:rsidRPr="00DA12FC">
        <w:t>(đã được cấp trước)</w:t>
      </w:r>
    </w:p>
    <w:p w:rsidR="00DA12FC" w:rsidRPr="00DA12FC" w:rsidRDefault="00DA12FC" w:rsidP="00DA12FC">
      <w:pPr>
        <w:pStyle w:val="BodyText"/>
        <w:jc w:val="both"/>
      </w:pPr>
      <w:r w:rsidRPr="00DA12FC">
        <w:t>B3: Thay đổi quy định cần thiết</w:t>
      </w:r>
    </w:p>
    <w:p w:rsidR="00DA12FC" w:rsidRPr="00DA12FC" w:rsidRDefault="00DA12FC" w:rsidP="00DA12FC">
      <w:pPr>
        <w:pStyle w:val="BodyText"/>
        <w:jc w:val="both"/>
        <w:rPr>
          <w:lang w:val="en-US"/>
        </w:rPr>
      </w:pPr>
      <w:r w:rsidRPr="00DA12FC">
        <w:t>B4: Xác nhận</w:t>
      </w:r>
    </w:p>
    <w:p w:rsidR="00DA12FC" w:rsidRDefault="00DA12FC" w:rsidP="00DA12FC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DA12FC" w:rsidRPr="00611332" w:rsidRDefault="00DA12FC" w:rsidP="00DA12FC">
      <w:pPr>
        <w:ind w:firstLine="720"/>
      </w:pPr>
      <w:r w:rsidRPr="00611332">
        <w:t>Không có</w:t>
      </w:r>
    </w:p>
    <w:p w:rsidR="00DA12FC" w:rsidRDefault="00DA12FC" w:rsidP="00DA12FC">
      <w:pPr>
        <w:pStyle w:val="Heading3"/>
        <w:spacing w:line="360" w:lineRule="auto"/>
        <w:jc w:val="both"/>
      </w:pPr>
      <w:r>
        <w:t>Các yêu cầu đặc biệt</w:t>
      </w:r>
    </w:p>
    <w:p w:rsidR="00DA12FC" w:rsidRPr="00611332" w:rsidRDefault="00611332" w:rsidP="00DA12FC">
      <w:pPr>
        <w:pStyle w:val="BodyText"/>
        <w:jc w:val="both"/>
      </w:pPr>
      <w:r w:rsidRPr="00611332">
        <w:t>Mã xác nhận được cấp 1 lần cho người quản lý</w:t>
      </w:r>
    </w:p>
    <w:p w:rsidR="00DA12FC" w:rsidRDefault="00DA12FC" w:rsidP="00DA12F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DA12FC" w:rsidRPr="00611332" w:rsidRDefault="00611332" w:rsidP="00DA12FC">
      <w:pPr>
        <w:pStyle w:val="BodyText"/>
        <w:jc w:val="both"/>
      </w:pPr>
      <w:r w:rsidRPr="00611332">
        <w:t>Người sử dụng phải đăng nhập trước</w:t>
      </w:r>
    </w:p>
    <w:p w:rsidR="00DA12FC" w:rsidRDefault="00DA12FC" w:rsidP="00DA12FC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DA12FC" w:rsidRPr="00611332" w:rsidRDefault="00611332" w:rsidP="00DA12FC">
      <w:pPr>
        <w:pStyle w:val="BodyText"/>
        <w:jc w:val="both"/>
      </w:pPr>
      <w:r w:rsidRPr="00611332">
        <w:t>Thành công : Thay đổi các điều kiện trên toàn bộ CSDL</w:t>
      </w:r>
    </w:p>
    <w:p w:rsidR="00611332" w:rsidRPr="00611332" w:rsidRDefault="00611332" w:rsidP="00DA12FC">
      <w:pPr>
        <w:pStyle w:val="BodyText"/>
        <w:jc w:val="both"/>
        <w:rPr>
          <w:lang w:val="en-US"/>
        </w:rPr>
      </w:pPr>
      <w:r w:rsidRPr="00611332">
        <w:t>Thất bại : Thông báo và trở lại màn hình chính</w:t>
      </w:r>
    </w:p>
    <w:p w:rsidR="00DA12FC" w:rsidRDefault="00DA12FC" w:rsidP="00DA12F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DA12FC" w:rsidRPr="00611332" w:rsidRDefault="00611332" w:rsidP="00DA12FC">
      <w:pPr>
        <w:pStyle w:val="BodyText"/>
        <w:jc w:val="both"/>
        <w:rPr>
          <w:lang w:val="en-US"/>
        </w:rPr>
      </w:pPr>
      <w:r w:rsidRPr="00611332">
        <w:t>Không có</w:t>
      </w:r>
    </w:p>
    <w:p w:rsidR="00DA12FC" w:rsidRDefault="00DA12FC" w:rsidP="00611332">
      <w:pPr>
        <w:pStyle w:val="Heading3"/>
        <w:numPr>
          <w:ilvl w:val="0"/>
          <w:numId w:val="0"/>
        </w:numPr>
      </w:pPr>
    </w:p>
    <w:p w:rsidR="00611332" w:rsidRDefault="00611332" w:rsidP="00611332">
      <w:pPr>
        <w:pStyle w:val="Heading2"/>
      </w:pPr>
      <w:bookmarkStart w:id="19" w:name="_Toc5049265"/>
      <w:r>
        <w:t>Use-case BaoCao</w:t>
      </w:r>
      <w:bookmarkEnd w:id="19"/>
    </w:p>
    <w:p w:rsidR="00611332" w:rsidRDefault="00611332" w:rsidP="00611332">
      <w:pPr>
        <w:pStyle w:val="Heading3"/>
        <w:spacing w:line="360" w:lineRule="auto"/>
        <w:jc w:val="both"/>
      </w:pPr>
      <w:r>
        <w:t>Tóm tắt</w:t>
      </w:r>
    </w:p>
    <w:p w:rsidR="00611332" w:rsidRPr="00611332" w:rsidRDefault="00611332" w:rsidP="00611332">
      <w:pPr>
        <w:pStyle w:val="BodyText"/>
        <w:jc w:val="both"/>
        <w:rPr>
          <w:snapToGrid w:val="0"/>
        </w:rPr>
      </w:pPr>
      <w:r w:rsidRPr="00611332">
        <w:rPr>
          <w:snapToGrid w:val="0"/>
        </w:rPr>
        <w:t>Người sử dụng : Nhân viên</w:t>
      </w:r>
    </w:p>
    <w:p w:rsidR="00611332" w:rsidRPr="00611332" w:rsidRDefault="00611332" w:rsidP="00611332">
      <w:pPr>
        <w:pStyle w:val="BodyText"/>
        <w:jc w:val="both"/>
        <w:rPr>
          <w:snapToGrid w:val="0"/>
        </w:rPr>
      </w:pPr>
      <w:r w:rsidRPr="00611332">
        <w:rPr>
          <w:snapToGrid w:val="0"/>
        </w:rPr>
        <w:t>Chức năng : Xem các loại thống kê theo tháng</w:t>
      </w:r>
    </w:p>
    <w:p w:rsidR="00611332" w:rsidRPr="00611332" w:rsidRDefault="00611332" w:rsidP="00611332">
      <w:pPr>
        <w:pStyle w:val="BodyText"/>
        <w:jc w:val="both"/>
      </w:pPr>
      <w:r w:rsidRPr="00611332">
        <w:rPr>
          <w:snapToGrid w:val="0"/>
        </w:rPr>
        <w:t xml:space="preserve">Ý nghĩa : Quản lý số lượng sách được mượn và số Độc Giả mới </w:t>
      </w:r>
    </w:p>
    <w:p w:rsidR="00611332" w:rsidRDefault="00611332" w:rsidP="00611332">
      <w:pPr>
        <w:pStyle w:val="Heading3"/>
        <w:spacing w:line="360" w:lineRule="auto"/>
        <w:jc w:val="both"/>
      </w:pPr>
      <w:r>
        <w:lastRenderedPageBreak/>
        <w:t>Dòng sự kiện</w:t>
      </w:r>
    </w:p>
    <w:p w:rsidR="00611332" w:rsidRDefault="00611332" w:rsidP="00611332">
      <w:pPr>
        <w:pStyle w:val="Heading4"/>
        <w:spacing w:line="360" w:lineRule="auto"/>
        <w:jc w:val="both"/>
      </w:pPr>
      <w:r>
        <w:t>Dòng sự kiện chính</w:t>
      </w:r>
    </w:p>
    <w:p w:rsidR="00611332" w:rsidRPr="006625FD" w:rsidRDefault="00611332" w:rsidP="00611332">
      <w:pPr>
        <w:pStyle w:val="BodyText"/>
        <w:jc w:val="both"/>
        <w:rPr>
          <w:lang w:val="en-US"/>
        </w:rPr>
      </w:pPr>
      <w:r w:rsidRPr="006625FD">
        <w:t>Trình bày dòng sự kiện chính của Use-case, từ khi Use-case bắt đầu thực hiện đến khi chấm dứt dòng sự kiện chính</w:t>
      </w:r>
    </w:p>
    <w:p w:rsidR="00611332" w:rsidRPr="006625FD" w:rsidRDefault="00611332" w:rsidP="00611332">
      <w:pPr>
        <w:pStyle w:val="BodyText"/>
        <w:jc w:val="both"/>
        <w:rPr>
          <w:lang w:val="en-US"/>
        </w:rPr>
      </w:pPr>
      <w:r w:rsidRPr="006625FD">
        <w:rPr>
          <w:lang w:val="en-US"/>
        </w:rPr>
        <w:t xml:space="preserve">Nên đánh số thứ tự các bước trong dòng sự kiện chính </w:t>
      </w:r>
    </w:p>
    <w:p w:rsidR="00611332" w:rsidRPr="006625FD" w:rsidRDefault="00611332" w:rsidP="00611332">
      <w:pPr>
        <w:pStyle w:val="BodyText"/>
        <w:jc w:val="both"/>
      </w:pPr>
      <w:r w:rsidRPr="006625FD">
        <w:t>B1:Chọn chức năng báo cáo</w:t>
      </w:r>
    </w:p>
    <w:p w:rsidR="00611332" w:rsidRPr="006625FD" w:rsidRDefault="00611332" w:rsidP="00611332">
      <w:pPr>
        <w:pStyle w:val="BodyText"/>
        <w:jc w:val="both"/>
      </w:pPr>
      <w:r w:rsidRPr="006625FD">
        <w:t>B2: Chọn kiểu báo cáo</w:t>
      </w:r>
    </w:p>
    <w:p w:rsidR="00611332" w:rsidRPr="006625FD" w:rsidRDefault="00611332" w:rsidP="00611332">
      <w:pPr>
        <w:pStyle w:val="BodyText"/>
        <w:jc w:val="both"/>
      </w:pPr>
      <w:r w:rsidRPr="006625FD">
        <w:t>B3: Chọn khoảng thời gian</w:t>
      </w:r>
    </w:p>
    <w:p w:rsidR="00611332" w:rsidRPr="006625FD" w:rsidRDefault="00611332" w:rsidP="00611332">
      <w:pPr>
        <w:pStyle w:val="BodyText"/>
        <w:jc w:val="both"/>
      </w:pPr>
      <w:r w:rsidRPr="006625FD">
        <w:t>B4: Lấy dữ liệu từ CSDL xử lý , xuất ra báo cáo</w:t>
      </w:r>
    </w:p>
    <w:p w:rsidR="00611332" w:rsidRPr="006625FD" w:rsidRDefault="00611332" w:rsidP="00611332">
      <w:pPr>
        <w:pStyle w:val="Heading4"/>
        <w:spacing w:line="360" w:lineRule="auto"/>
        <w:jc w:val="both"/>
        <w:rPr>
          <w:lang w:val="en-US"/>
        </w:rPr>
      </w:pPr>
      <w:r w:rsidRPr="006625FD">
        <w:t>Các dòng sự kiện khác</w:t>
      </w:r>
    </w:p>
    <w:p w:rsidR="00611332" w:rsidRPr="006625FD" w:rsidRDefault="00611332" w:rsidP="00611332">
      <w:pPr>
        <w:ind w:firstLine="720"/>
      </w:pPr>
      <w:r w:rsidRPr="006625FD">
        <w:t>Không có</w:t>
      </w:r>
    </w:p>
    <w:p w:rsidR="00611332" w:rsidRPr="006625FD" w:rsidRDefault="00611332" w:rsidP="00611332">
      <w:pPr>
        <w:pStyle w:val="Heading3"/>
        <w:spacing w:line="360" w:lineRule="auto"/>
        <w:jc w:val="both"/>
        <w:rPr>
          <w:i w:val="0"/>
        </w:rPr>
      </w:pPr>
      <w:r w:rsidRPr="006625FD">
        <w:rPr>
          <w:i w:val="0"/>
        </w:rPr>
        <w:t>Các yêu cầu đặc biệt</w:t>
      </w:r>
    </w:p>
    <w:p w:rsidR="00611332" w:rsidRPr="006625FD" w:rsidRDefault="00611332" w:rsidP="00611332">
      <w:pPr>
        <w:pStyle w:val="BodyText"/>
        <w:jc w:val="both"/>
      </w:pPr>
      <w:r w:rsidRPr="006625FD">
        <w:t>Chọn khoảng thời gian phải hợp lệ (thời gian sau phải sau khoảng thời gian trước)</w:t>
      </w:r>
    </w:p>
    <w:p w:rsidR="00611332" w:rsidRPr="006625FD" w:rsidRDefault="00611332" w:rsidP="00611332">
      <w:pPr>
        <w:pStyle w:val="Heading3"/>
        <w:spacing w:line="360" w:lineRule="auto"/>
        <w:jc w:val="both"/>
        <w:rPr>
          <w:i w:val="0"/>
        </w:rPr>
      </w:pPr>
      <w:r w:rsidRPr="006625FD">
        <w:rPr>
          <w:i w:val="0"/>
        </w:rPr>
        <w:t>Trạng thái hệ thống khi bắt đầu thực hiện Use-case</w:t>
      </w:r>
    </w:p>
    <w:p w:rsidR="00611332" w:rsidRPr="006625FD" w:rsidRDefault="00611332" w:rsidP="00611332">
      <w:pPr>
        <w:pStyle w:val="BodyText"/>
        <w:jc w:val="both"/>
      </w:pPr>
      <w:r w:rsidRPr="006625FD">
        <w:t>Người sử dụng phải đăng nhập</w:t>
      </w:r>
    </w:p>
    <w:p w:rsidR="00611332" w:rsidRPr="006625FD" w:rsidRDefault="00611332" w:rsidP="00611332">
      <w:pPr>
        <w:pStyle w:val="Heading3"/>
        <w:spacing w:line="360" w:lineRule="auto"/>
        <w:jc w:val="both"/>
        <w:rPr>
          <w:i w:val="0"/>
        </w:rPr>
      </w:pPr>
      <w:r w:rsidRPr="006625FD">
        <w:rPr>
          <w:i w:val="0"/>
          <w:lang w:val="en-US"/>
        </w:rPr>
        <w:t>Trạng thái hệ thống sau khi thực hiện Use-case</w:t>
      </w:r>
    </w:p>
    <w:p w:rsidR="00611332" w:rsidRPr="006625FD" w:rsidRDefault="00611332" w:rsidP="00611332">
      <w:pPr>
        <w:pStyle w:val="BodyText"/>
        <w:jc w:val="both"/>
      </w:pPr>
      <w:r w:rsidRPr="006625FD">
        <w:t xml:space="preserve">Thành công : xuất ra các bảng báo cáo </w:t>
      </w:r>
      <w:r w:rsidR="006625FD" w:rsidRPr="006625FD">
        <w:t>theo từng thời điểm</w:t>
      </w:r>
    </w:p>
    <w:p w:rsidR="006625FD" w:rsidRPr="006625FD" w:rsidRDefault="006625FD" w:rsidP="00611332">
      <w:pPr>
        <w:pStyle w:val="BodyText"/>
        <w:jc w:val="both"/>
        <w:rPr>
          <w:lang w:val="en-US"/>
        </w:rPr>
      </w:pPr>
      <w:r w:rsidRPr="006625FD">
        <w:t>Thất bại : Thông báo và trở lại màn hình chính</w:t>
      </w:r>
    </w:p>
    <w:p w:rsidR="00611332" w:rsidRDefault="00611332" w:rsidP="0061133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11332" w:rsidRPr="006625FD" w:rsidRDefault="006625FD" w:rsidP="006625FD">
      <w:pPr>
        <w:pStyle w:val="BodyText"/>
        <w:jc w:val="both"/>
        <w:rPr>
          <w:lang w:val="en-US"/>
        </w:rPr>
      </w:pPr>
      <w:r w:rsidRPr="006625FD">
        <w:t>Không có</w:t>
      </w:r>
    </w:p>
    <w:p w:rsidR="008771A7" w:rsidRDefault="008771A7" w:rsidP="008771A7">
      <w:pPr>
        <w:pStyle w:val="BodyText"/>
        <w:ind w:left="0"/>
        <w:jc w:val="both"/>
      </w:pPr>
    </w:p>
    <w:p w:rsidR="008771A7" w:rsidRPr="008771A7" w:rsidRDefault="008771A7" w:rsidP="00611332">
      <w:pPr>
        <w:pStyle w:val="Heading2"/>
        <w:numPr>
          <w:ilvl w:val="0"/>
          <w:numId w:val="0"/>
        </w:numPr>
        <w:rPr>
          <w:lang w:val="en-US"/>
        </w:rPr>
      </w:pPr>
    </w:p>
    <w:p w:rsidR="00B97396" w:rsidRPr="00B97396" w:rsidRDefault="00B97396" w:rsidP="007B6359">
      <w:pPr>
        <w:pStyle w:val="Heading3"/>
        <w:numPr>
          <w:ilvl w:val="0"/>
          <w:numId w:val="0"/>
        </w:numPr>
      </w:pPr>
    </w:p>
    <w:p w:rsidR="00816098" w:rsidRPr="00816098" w:rsidRDefault="00816098" w:rsidP="00816098"/>
    <w:p w:rsidR="00816098" w:rsidRPr="00816098" w:rsidRDefault="00816098" w:rsidP="00816098">
      <w:pPr>
        <w:pStyle w:val="BodyText"/>
        <w:ind w:left="0"/>
        <w:jc w:val="both"/>
      </w:pPr>
    </w:p>
    <w:sectPr w:rsidR="00816098" w:rsidRPr="0081609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06" w:rsidRDefault="00923E06">
      <w:r>
        <w:separator/>
      </w:r>
    </w:p>
  </w:endnote>
  <w:endnote w:type="continuationSeparator" w:id="0">
    <w:p w:rsidR="00923E06" w:rsidRDefault="0092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625F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06" w:rsidRDefault="00923E06">
      <w:r>
        <w:separator/>
      </w:r>
    </w:p>
  </w:footnote>
  <w:footnote w:type="continuationSeparator" w:id="0">
    <w:p w:rsidR="00923E06" w:rsidRDefault="00923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0962F8" w:rsidRDefault="000962F8">
          <w:pPr>
            <w:pStyle w:val="Header"/>
            <w:rPr>
              <w:color w:val="0000FF"/>
            </w:rPr>
          </w:pPr>
          <w:r>
            <w:rPr>
              <w:color w:val="0000FF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0962F8">
            <w:rPr>
              <w:color w:val="0000FF"/>
              <w:lang w:val="en-US"/>
            </w:rPr>
            <w:t>1.1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0962F8">
            <w:rPr>
              <w:color w:val="0000FF"/>
              <w:lang w:val="en-US"/>
            </w:rPr>
            <w:t>01/04/2019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D045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E26688"/>
    <w:multiLevelType w:val="hybridMultilevel"/>
    <w:tmpl w:val="8B302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139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90F0E2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1295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0F43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3B402F1"/>
    <w:multiLevelType w:val="hybridMultilevel"/>
    <w:tmpl w:val="0498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A641E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C30C35"/>
    <w:multiLevelType w:val="hybridMultilevel"/>
    <w:tmpl w:val="D952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3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6"/>
  </w:num>
  <w:num w:numId="12">
    <w:abstractNumId w:val="32"/>
  </w:num>
  <w:num w:numId="13">
    <w:abstractNumId w:val="30"/>
  </w:num>
  <w:num w:numId="14">
    <w:abstractNumId w:val="5"/>
  </w:num>
  <w:num w:numId="15">
    <w:abstractNumId w:val="9"/>
  </w:num>
  <w:num w:numId="16">
    <w:abstractNumId w:val="29"/>
  </w:num>
  <w:num w:numId="17">
    <w:abstractNumId w:val="34"/>
  </w:num>
  <w:num w:numId="18">
    <w:abstractNumId w:val="16"/>
  </w:num>
  <w:num w:numId="19">
    <w:abstractNumId w:val="28"/>
  </w:num>
  <w:num w:numId="20">
    <w:abstractNumId w:val="33"/>
  </w:num>
  <w:num w:numId="21">
    <w:abstractNumId w:val="35"/>
  </w:num>
  <w:num w:numId="22">
    <w:abstractNumId w:val="12"/>
  </w:num>
  <w:num w:numId="23">
    <w:abstractNumId w:val="22"/>
  </w:num>
  <w:num w:numId="24">
    <w:abstractNumId w:val="10"/>
  </w:num>
  <w:num w:numId="25">
    <w:abstractNumId w:val="8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4"/>
  </w:num>
  <w:num w:numId="37">
    <w:abstractNumId w:val="7"/>
  </w:num>
  <w:num w:numId="38">
    <w:abstractNumId w:val="3"/>
  </w:num>
  <w:num w:numId="39">
    <w:abstractNumId w:val="21"/>
  </w:num>
  <w:num w:numId="40">
    <w:abstractNumId w:val="15"/>
  </w:num>
  <w:num w:numId="41">
    <w:abstractNumId w:val="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519D9"/>
    <w:rsid w:val="000962F8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383F83"/>
    <w:rsid w:val="004176B5"/>
    <w:rsid w:val="00435847"/>
    <w:rsid w:val="0048217A"/>
    <w:rsid w:val="004B7CC9"/>
    <w:rsid w:val="004E4257"/>
    <w:rsid w:val="005802A5"/>
    <w:rsid w:val="0060493B"/>
    <w:rsid w:val="00611332"/>
    <w:rsid w:val="006257BE"/>
    <w:rsid w:val="006625FD"/>
    <w:rsid w:val="006855DC"/>
    <w:rsid w:val="006E420F"/>
    <w:rsid w:val="006E56E2"/>
    <w:rsid w:val="007338F6"/>
    <w:rsid w:val="00754C73"/>
    <w:rsid w:val="007A1DE8"/>
    <w:rsid w:val="007B6359"/>
    <w:rsid w:val="007F21C9"/>
    <w:rsid w:val="00816098"/>
    <w:rsid w:val="008243D9"/>
    <w:rsid w:val="008771A7"/>
    <w:rsid w:val="008D3541"/>
    <w:rsid w:val="00923E06"/>
    <w:rsid w:val="00984338"/>
    <w:rsid w:val="0099744F"/>
    <w:rsid w:val="009B2AFC"/>
    <w:rsid w:val="009F47F5"/>
    <w:rsid w:val="00A028EB"/>
    <w:rsid w:val="00A20622"/>
    <w:rsid w:val="00A23833"/>
    <w:rsid w:val="00A544E7"/>
    <w:rsid w:val="00A638EF"/>
    <w:rsid w:val="00AC3388"/>
    <w:rsid w:val="00B07BF9"/>
    <w:rsid w:val="00B1776A"/>
    <w:rsid w:val="00B77E52"/>
    <w:rsid w:val="00B871C5"/>
    <w:rsid w:val="00B97396"/>
    <w:rsid w:val="00BB5444"/>
    <w:rsid w:val="00BB5EEF"/>
    <w:rsid w:val="00C076A1"/>
    <w:rsid w:val="00C74D6D"/>
    <w:rsid w:val="00CA52C8"/>
    <w:rsid w:val="00CE1E12"/>
    <w:rsid w:val="00D234F3"/>
    <w:rsid w:val="00D532D0"/>
    <w:rsid w:val="00DA12FC"/>
    <w:rsid w:val="00DA2A6D"/>
    <w:rsid w:val="00DC363E"/>
    <w:rsid w:val="00DD57E3"/>
    <w:rsid w:val="00E95D0C"/>
    <w:rsid w:val="00EA5F6A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FF1431-5386-4904-A4BB-831063BF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16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625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semiHidden/>
    <w:unhideWhenUsed/>
    <w:rsid w:val="006625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B9A8-AD54-4EA7-9A16-73F3CC57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148</TotalTime>
  <Pages>11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9774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HOÀI NAM</cp:lastModifiedBy>
  <cp:revision>3</cp:revision>
  <cp:lastPrinted>2019-04-01T15:14:00Z</cp:lastPrinted>
  <dcterms:created xsi:type="dcterms:W3CDTF">2019-04-01T06:33:00Z</dcterms:created>
  <dcterms:modified xsi:type="dcterms:W3CDTF">2019-04-01T15:15:00Z</dcterms:modified>
</cp:coreProperties>
</file>
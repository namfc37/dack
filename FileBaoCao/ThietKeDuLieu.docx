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0004D" w:rsidRDefault="0070004D" w:rsidP="0070004D">
      <w:pPr>
        <w:pStyle w:val="Title"/>
        <w:jc w:val="right"/>
        <w:rPr>
          <w:lang w:val="en-US"/>
        </w:rPr>
      </w:pPr>
      <w:r>
        <w:rPr>
          <w:lang w:val="en-US"/>
        </w:rPr>
        <w:t xml:space="preserve">Phát biểu bài toán </w:t>
      </w:r>
    </w:p>
    <w:p w:rsidR="0070004D" w:rsidRPr="00CF2729" w:rsidRDefault="0070004D" w:rsidP="0070004D">
      <w:pPr>
        <w:pStyle w:val="Title"/>
        <w:jc w:val="right"/>
      </w:pPr>
      <w:r>
        <w:rPr>
          <w:color w:val="0000FF"/>
        </w:rPr>
        <w:t>Quản Lý Thư Viện</w:t>
      </w:r>
    </w:p>
    <w:p w:rsidR="0070004D" w:rsidRPr="007A1DE8" w:rsidRDefault="0070004D" w:rsidP="0070004D">
      <w:pPr>
        <w:rPr>
          <w:lang w:val="en-US"/>
        </w:rPr>
      </w:pPr>
    </w:p>
    <w:p w:rsidR="0070004D" w:rsidRPr="007A1DE8" w:rsidRDefault="0070004D" w:rsidP="0070004D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&lt;</w:t>
      </w:r>
      <w:r>
        <w:rPr>
          <w:rFonts w:ascii="Arial" w:hAnsi="Arial"/>
          <w:color w:val="0000FF"/>
          <w:sz w:val="34"/>
          <w:szCs w:val="30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</w:rPr>
        <w:t>3&gt;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0004D" w:rsidRPr="003548A8" w:rsidRDefault="0070004D" w:rsidP="0070004D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70004D" w:rsidRDefault="0070004D" w:rsidP="0070004D">
      <w:pPr>
        <w:jc w:val="center"/>
        <w:rPr>
          <w:lang w:val="en-US"/>
        </w:rPr>
      </w:pPr>
      <w:r>
        <w:rPr>
          <w:rFonts w:ascii="Arial" w:hAnsi="Arial" w:cs="Arial"/>
          <w:color w:val="0000FF"/>
          <w:sz w:val="30"/>
          <w:szCs w:val="30"/>
        </w:rPr>
        <w:t>1612398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</w:rPr>
        <w:t>Đặng Hoài Nam</w:t>
      </w:r>
    </w:p>
    <w:p w:rsidR="0070004D" w:rsidRDefault="0070004D" w:rsidP="0070004D">
      <w:pPr>
        <w:rPr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0004D" w:rsidRDefault="0070004D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7000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0004D" w:rsidRPr="000C0CA8" w:rsidTr="007000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3548A8" w:rsidRDefault="0070004D" w:rsidP="0070004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27/03/2019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3548A8" w:rsidRDefault="0070004D" w:rsidP="0070004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37628A" w:rsidRDefault="0070004D" w:rsidP="0070004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Ý tưởng ban đầu của đề tà</w:t>
            </w:r>
            <w:r>
              <w:rPr>
                <w:rFonts w:eastAsia="SimSun"/>
                <w:color w:val="0000FF"/>
                <w:lang w:val="en-US"/>
              </w:rPr>
              <w:t>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3548A8" w:rsidRDefault="0070004D" w:rsidP="0070004D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70004D" w:rsidRPr="007A1DE8" w:rsidTr="007000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Mô hình hóa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70004D" w:rsidRPr="007A1DE8" w:rsidTr="007000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Phân tích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  <w:tr w:rsidR="0070004D" w:rsidRPr="007A1DE8" w:rsidTr="0070004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17/04</w:t>
            </w:r>
            <w:r w:rsidRPr="00F3471A">
              <w:rPr>
                <w:rFonts w:eastAsia="SimSun"/>
                <w:color w:val="0000FF"/>
                <w:lang w:val="en-US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0004D" w:rsidRDefault="0070004D" w:rsidP="0070004D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>Thiết Kế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004D" w:rsidRPr="007A1DE8" w:rsidRDefault="0070004D" w:rsidP="0070004D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F3471A">
              <w:rPr>
                <w:rFonts w:eastAsia="SimSun"/>
                <w:color w:val="0000FF"/>
                <w:lang w:val="en-US"/>
              </w:rPr>
              <w:t>Đặng Hoài Nam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bookmarkStart w:id="0" w:name="_Toc369451398" w:displacedByCustomXml="next"/>
    <w:bookmarkStart w:id="1" w:name="_Toc176928159" w:displacedByCustomXml="next"/>
    <w:sdt>
      <w:sdtPr>
        <w:id w:val="-192524598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:rsidR="00FC557D" w:rsidRDefault="00FC557D">
          <w:pPr>
            <w:pStyle w:val="TOCHeading"/>
          </w:pPr>
        </w:p>
        <w:p w:rsidR="00FC557D" w:rsidRDefault="00FC55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4167" w:history="1">
            <w:r w:rsidRPr="003570A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Sơ đồ l</w:t>
            </w:r>
            <w:r w:rsidRPr="003570A8">
              <w:rPr>
                <w:rStyle w:val="Hyperlink"/>
                <w:noProof/>
              </w:rPr>
              <w:t>o</w:t>
            </w:r>
            <w:r w:rsidRPr="003570A8">
              <w:rPr>
                <w:rStyle w:val="Hyperlink"/>
                <w:noProof/>
              </w:rPr>
              <w:t>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68" w:history="1">
            <w:r w:rsidRPr="003570A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Mô tả chi tiết các kiểu dữ liệu trong 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69" w:history="1">
            <w:r w:rsidRPr="003570A8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Bảng nguoidung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70" w:history="1">
            <w:r w:rsidRPr="003570A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Bảng docgia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71" w:history="1">
            <w:r w:rsidRPr="003570A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Bảng NhanVien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72" w:history="1">
            <w:r w:rsidRPr="003570A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Bảng LoaiSach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73" w:history="1">
            <w:r w:rsidRPr="003570A8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Bảng 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24174" w:history="1">
            <w:r w:rsidRPr="003570A8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570A8">
              <w:rPr>
                <w:rStyle w:val="Hyperlink"/>
                <w:noProof/>
              </w:rPr>
              <w:t>Bảng PhieuMuonSach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7D" w:rsidRDefault="00FC557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FC557D" w:rsidRDefault="00FC557D">
          <w:pPr>
            <w:rPr>
              <w:b/>
              <w:bCs/>
              <w:noProof/>
            </w:rPr>
          </w:pPr>
        </w:p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p w:rsidR="00FC557D" w:rsidRDefault="00FC557D"/>
        <w:bookmarkStart w:id="2" w:name="_GoBack" w:displacedByCustomXml="next"/>
        <w:bookmarkEnd w:id="2" w:displacedByCustomXml="next"/>
      </w:sdtContent>
    </w:sdt>
    <w:p w:rsidR="00C14AB8" w:rsidRDefault="00C14AB8" w:rsidP="008269B2">
      <w:pPr>
        <w:pStyle w:val="Heading1"/>
        <w:spacing w:line="360" w:lineRule="auto"/>
        <w:jc w:val="both"/>
      </w:pPr>
      <w:bookmarkStart w:id="3" w:name="_Toc9024167"/>
      <w:r w:rsidRPr="005F2DFA">
        <w:lastRenderedPageBreak/>
        <w:t>Sơ đồ logic</w:t>
      </w:r>
      <w:bookmarkEnd w:id="1"/>
      <w:bookmarkEnd w:id="0"/>
      <w:bookmarkEnd w:id="3"/>
    </w:p>
    <w:p w:rsidR="008269B2" w:rsidRPr="008269B2" w:rsidRDefault="008269B2" w:rsidP="008269B2">
      <w:r>
        <w:rPr>
          <w:noProof/>
          <w:lang w:val="en-US"/>
        </w:rPr>
        <w:drawing>
          <wp:inline distT="0" distB="0" distL="0" distR="0" wp14:anchorId="0E59C776" wp14:editId="13483F9D">
            <wp:extent cx="5732145" cy="39681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</w:t>
      </w:r>
    </w:p>
    <w:p w:rsidR="008269B2" w:rsidRPr="005F2DFA" w:rsidRDefault="008269B2" w:rsidP="008269B2">
      <w:pPr>
        <w:pStyle w:val="BodyText"/>
        <w:ind w:left="0"/>
        <w:rPr>
          <w:i/>
          <w:color w:val="0000FF"/>
        </w:rPr>
      </w:pP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4" w:name="_Toc176928160"/>
      <w:bookmarkStart w:id="5" w:name="_Toc369451399"/>
      <w:bookmarkStart w:id="6" w:name="_Toc9024168"/>
      <w:r w:rsidRPr="005F2DFA">
        <w:t>Mô tả chi tiết các kiểu dữ liệu trong sơ đồ logic</w:t>
      </w:r>
      <w:bookmarkEnd w:id="4"/>
      <w:bookmarkEnd w:id="5"/>
      <w:bookmarkEnd w:id="6"/>
    </w:p>
    <w:p w:rsidR="003C2F0F" w:rsidRDefault="008269B2" w:rsidP="008269B2">
      <w:pPr>
        <w:pStyle w:val="Heading2"/>
        <w:rPr>
          <w:lang w:val="en-US"/>
        </w:rPr>
      </w:pPr>
      <w:bookmarkStart w:id="7" w:name="_Toc9024169"/>
      <w:r>
        <w:t>Bảng nguoidung</w:t>
      </w:r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88" w:type="dxa"/>
          </w:tcPr>
          <w:p w:rsidR="003C2F0F" w:rsidRPr="005F2DFA" w:rsidRDefault="003C2F0F" w:rsidP="00F10F04">
            <w:r w:rsidRPr="005F2DFA">
              <w:t>Kiểu</w:t>
            </w:r>
          </w:p>
        </w:tc>
        <w:tc>
          <w:tcPr>
            <w:tcW w:w="1688" w:type="dxa"/>
          </w:tcPr>
          <w:p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:rsidR="003C2F0F" w:rsidRPr="005F2DFA" w:rsidRDefault="003C2F0F" w:rsidP="00F10F04">
            <w:r w:rsidRPr="005F2DFA">
              <w:t>Ý nghĩa/ghi chú</w:t>
            </w:r>
          </w:p>
        </w:tc>
      </w:tr>
      <w:tr w:rsidR="003C2F0F" w:rsidRPr="005F2DFA" w:rsidTr="00F10F04">
        <w:tc>
          <w:tcPr>
            <w:tcW w:w="801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 w:rsidRPr="008269B2">
              <w:t>1</w:t>
            </w:r>
          </w:p>
        </w:tc>
        <w:tc>
          <w:tcPr>
            <w:tcW w:w="1833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IdUser</w:t>
            </w:r>
          </w:p>
        </w:tc>
        <w:tc>
          <w:tcPr>
            <w:tcW w:w="1688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Khóa Chính</w:t>
            </w:r>
          </w:p>
        </w:tc>
        <w:tc>
          <w:tcPr>
            <w:tcW w:w="2858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Mã nhận điện người dùng</w:t>
            </w:r>
          </w:p>
        </w:tc>
      </w:tr>
      <w:tr w:rsidR="003C2F0F" w:rsidRPr="005F2DFA" w:rsidTr="00F10F04">
        <w:tc>
          <w:tcPr>
            <w:tcW w:w="801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TenUser</w:t>
            </w:r>
          </w:p>
        </w:tc>
        <w:tc>
          <w:tcPr>
            <w:tcW w:w="1688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3C2F0F" w:rsidRP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Tên Người Dùng</w:t>
            </w:r>
          </w:p>
        </w:tc>
      </w:tr>
      <w:tr w:rsidR="008269B2" w:rsidRPr="005F2DFA" w:rsidTr="00F10F04">
        <w:tc>
          <w:tcPr>
            <w:tcW w:w="801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833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Diachi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 xml:space="preserve">Địa Chỉ </w:t>
            </w:r>
          </w:p>
        </w:tc>
      </w:tr>
      <w:tr w:rsidR="008269B2" w:rsidRPr="005F2DFA" w:rsidTr="00F10F04">
        <w:tc>
          <w:tcPr>
            <w:tcW w:w="801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1833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CMND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Số Chứng Minh Nhân Dân</w:t>
            </w:r>
          </w:p>
        </w:tc>
      </w:tr>
      <w:tr w:rsidR="008269B2" w:rsidRPr="005F2DFA" w:rsidTr="00F10F04">
        <w:tc>
          <w:tcPr>
            <w:tcW w:w="801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833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Ngaysinh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Ngày Sinh</w:t>
            </w:r>
          </w:p>
        </w:tc>
      </w:tr>
      <w:tr w:rsidR="008269B2" w:rsidRPr="005F2DFA" w:rsidTr="00F10F04">
        <w:tc>
          <w:tcPr>
            <w:tcW w:w="801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1833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LoaiNguoiDung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Loại Người Dùng</w:t>
            </w:r>
          </w:p>
        </w:tc>
      </w:tr>
      <w:tr w:rsidR="008269B2" w:rsidRPr="005F2DFA" w:rsidTr="00F10F04">
        <w:tc>
          <w:tcPr>
            <w:tcW w:w="801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1833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  <w:jc w:val="center"/>
            </w:pPr>
            <w:r>
              <w:t>MatKhau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Default="008269B2" w:rsidP="008269B2">
            <w:pPr>
              <w:pStyle w:val="BodyText"/>
              <w:spacing w:after="0" w:line="240" w:lineRule="auto"/>
              <w:ind w:left="0"/>
            </w:pPr>
            <w:r>
              <w:t>Mật Khẩu</w:t>
            </w:r>
          </w:p>
        </w:tc>
      </w:tr>
    </w:tbl>
    <w:p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:rsidR="008269B2" w:rsidRDefault="008269B2" w:rsidP="008269B2">
      <w:pPr>
        <w:pStyle w:val="Heading2"/>
      </w:pPr>
      <w:bookmarkStart w:id="8" w:name="_Toc9024170"/>
      <w:r>
        <w:t>Bảng docgia</w:t>
      </w:r>
      <w:bookmarkEnd w:id="8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269B2" w:rsidRPr="005F2DFA" w:rsidTr="00CA13A0">
        <w:tc>
          <w:tcPr>
            <w:tcW w:w="801" w:type="dxa"/>
          </w:tcPr>
          <w:p w:rsidR="008269B2" w:rsidRPr="005F2DFA" w:rsidRDefault="008269B2" w:rsidP="00CA13A0">
            <w:r w:rsidRPr="005F2DFA">
              <w:t>STT</w:t>
            </w:r>
          </w:p>
        </w:tc>
        <w:tc>
          <w:tcPr>
            <w:tcW w:w="1833" w:type="dxa"/>
          </w:tcPr>
          <w:p w:rsidR="008269B2" w:rsidRPr="005F2DFA" w:rsidRDefault="008269B2" w:rsidP="00CA13A0">
            <w:r w:rsidRPr="005F2DFA">
              <w:t>Tên thuộc tính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Kiểu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Ràng buộc</w:t>
            </w:r>
          </w:p>
        </w:tc>
        <w:tc>
          <w:tcPr>
            <w:tcW w:w="2858" w:type="dxa"/>
          </w:tcPr>
          <w:p w:rsidR="008269B2" w:rsidRPr="005F2DFA" w:rsidRDefault="008269B2" w:rsidP="00CA13A0">
            <w:r w:rsidRPr="005F2DFA">
              <w:t>Ý nghĩa/ghi chú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 w:rsidRPr="008269B2">
              <w:t>1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IdDocGia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Khóa Chính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Mã nhận điện Độc Giả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TaiKhoan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Money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Số tiền</w:t>
            </w:r>
          </w:p>
        </w:tc>
      </w:tr>
    </w:tbl>
    <w:p w:rsidR="008269B2" w:rsidRDefault="008269B2" w:rsidP="008269B2"/>
    <w:p w:rsidR="008269B2" w:rsidRDefault="008269B2" w:rsidP="008269B2"/>
    <w:p w:rsidR="008269B2" w:rsidRDefault="008269B2" w:rsidP="008269B2"/>
    <w:p w:rsidR="008269B2" w:rsidRDefault="008269B2" w:rsidP="008269B2"/>
    <w:p w:rsidR="008269B2" w:rsidRDefault="008269B2" w:rsidP="008269B2"/>
    <w:p w:rsidR="008269B2" w:rsidRDefault="008269B2" w:rsidP="008269B2">
      <w:pPr>
        <w:pStyle w:val="Heading2"/>
      </w:pPr>
      <w:bookmarkStart w:id="9" w:name="_Toc9024171"/>
      <w:r>
        <w:lastRenderedPageBreak/>
        <w:t>Bảng NhanVien</w:t>
      </w:r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269B2" w:rsidRPr="005F2DFA" w:rsidTr="00CA13A0">
        <w:tc>
          <w:tcPr>
            <w:tcW w:w="801" w:type="dxa"/>
          </w:tcPr>
          <w:p w:rsidR="008269B2" w:rsidRPr="005F2DFA" w:rsidRDefault="008269B2" w:rsidP="00CA13A0">
            <w:r w:rsidRPr="005F2DFA">
              <w:t>STT</w:t>
            </w:r>
          </w:p>
        </w:tc>
        <w:tc>
          <w:tcPr>
            <w:tcW w:w="1833" w:type="dxa"/>
          </w:tcPr>
          <w:p w:rsidR="008269B2" w:rsidRPr="005F2DFA" w:rsidRDefault="008269B2" w:rsidP="00CA13A0">
            <w:r w:rsidRPr="005F2DFA">
              <w:t>Tên thuộc tính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Kiểu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Ràng buộc</w:t>
            </w:r>
          </w:p>
        </w:tc>
        <w:tc>
          <w:tcPr>
            <w:tcW w:w="2858" w:type="dxa"/>
          </w:tcPr>
          <w:p w:rsidR="008269B2" w:rsidRPr="005F2DFA" w:rsidRDefault="008269B2" w:rsidP="00CA13A0">
            <w:r w:rsidRPr="005F2DFA">
              <w:t>Ý nghĩa/ghi chú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 w:rsidRPr="008269B2">
              <w:t>1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IdNhanVien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Khóa Chính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Mã nhận điện nhân viên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VaiTro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Vai Trò</w:t>
            </w:r>
          </w:p>
        </w:tc>
      </w:tr>
    </w:tbl>
    <w:p w:rsidR="008269B2" w:rsidRDefault="008269B2" w:rsidP="008269B2"/>
    <w:p w:rsidR="008269B2" w:rsidRDefault="008269B2" w:rsidP="008269B2">
      <w:pPr>
        <w:pStyle w:val="Heading2"/>
      </w:pPr>
      <w:bookmarkStart w:id="10" w:name="_Toc9024172"/>
      <w:r>
        <w:t>Bảng LoaiSach</w:t>
      </w:r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269B2" w:rsidRPr="005F2DFA" w:rsidTr="00CA13A0">
        <w:tc>
          <w:tcPr>
            <w:tcW w:w="801" w:type="dxa"/>
          </w:tcPr>
          <w:p w:rsidR="008269B2" w:rsidRPr="005F2DFA" w:rsidRDefault="008269B2" w:rsidP="00CA13A0">
            <w:r w:rsidRPr="005F2DFA">
              <w:t>STT</w:t>
            </w:r>
          </w:p>
        </w:tc>
        <w:tc>
          <w:tcPr>
            <w:tcW w:w="1833" w:type="dxa"/>
          </w:tcPr>
          <w:p w:rsidR="008269B2" w:rsidRPr="005F2DFA" w:rsidRDefault="008269B2" w:rsidP="00CA13A0">
            <w:r w:rsidRPr="005F2DFA">
              <w:t>Tên thuộc tính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Kiểu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Ràng buộc</w:t>
            </w:r>
          </w:p>
        </w:tc>
        <w:tc>
          <w:tcPr>
            <w:tcW w:w="2858" w:type="dxa"/>
          </w:tcPr>
          <w:p w:rsidR="008269B2" w:rsidRPr="005F2DFA" w:rsidRDefault="008269B2" w:rsidP="00CA13A0">
            <w:r w:rsidRPr="005F2DFA">
              <w:t>Ý nghĩa/ghi chú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 w:rsidRPr="008269B2">
              <w:t>1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IdLoaiSach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Khóa Chính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Mã nhận điện Loại Sách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Te</w:t>
            </w:r>
            <w:r>
              <w:t>nLoaiSach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Tên Loại Sách</w:t>
            </w:r>
          </w:p>
        </w:tc>
      </w:tr>
    </w:tbl>
    <w:p w:rsidR="008269B2" w:rsidRDefault="008269B2" w:rsidP="008269B2"/>
    <w:p w:rsidR="008269B2" w:rsidRDefault="008269B2" w:rsidP="008269B2">
      <w:pPr>
        <w:pStyle w:val="Heading2"/>
      </w:pPr>
      <w:bookmarkStart w:id="11" w:name="_Toc9024173"/>
      <w:r>
        <w:t>Bảng Sach</w:t>
      </w:r>
      <w:bookmarkEnd w:id="11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8269B2" w:rsidRPr="005F2DFA" w:rsidTr="00CA13A0">
        <w:tc>
          <w:tcPr>
            <w:tcW w:w="801" w:type="dxa"/>
          </w:tcPr>
          <w:p w:rsidR="008269B2" w:rsidRPr="005F2DFA" w:rsidRDefault="008269B2" w:rsidP="00CA13A0">
            <w:r w:rsidRPr="005F2DFA">
              <w:t>STT</w:t>
            </w:r>
          </w:p>
        </w:tc>
        <w:tc>
          <w:tcPr>
            <w:tcW w:w="1833" w:type="dxa"/>
          </w:tcPr>
          <w:p w:rsidR="008269B2" w:rsidRPr="005F2DFA" w:rsidRDefault="008269B2" w:rsidP="00CA13A0">
            <w:r w:rsidRPr="005F2DFA">
              <w:t>Tên thuộc tính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Kiểu</w:t>
            </w:r>
          </w:p>
        </w:tc>
        <w:tc>
          <w:tcPr>
            <w:tcW w:w="1688" w:type="dxa"/>
          </w:tcPr>
          <w:p w:rsidR="008269B2" w:rsidRPr="005F2DFA" w:rsidRDefault="008269B2" w:rsidP="00CA13A0">
            <w:r w:rsidRPr="005F2DFA">
              <w:t>Ràng buộc</w:t>
            </w:r>
          </w:p>
        </w:tc>
        <w:tc>
          <w:tcPr>
            <w:tcW w:w="2858" w:type="dxa"/>
          </w:tcPr>
          <w:p w:rsidR="008269B2" w:rsidRPr="005F2DFA" w:rsidRDefault="008269B2" w:rsidP="00CA13A0">
            <w:r w:rsidRPr="005F2DFA">
              <w:t>Ý nghĩa/ghi chú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 w:rsidRPr="008269B2">
              <w:t>1</w:t>
            </w:r>
          </w:p>
        </w:tc>
        <w:tc>
          <w:tcPr>
            <w:tcW w:w="1833" w:type="dxa"/>
          </w:tcPr>
          <w:p w:rsidR="008269B2" w:rsidRPr="008269B2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IdSach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Khóa Chính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Mã nhận điện người dùng</w:t>
            </w:r>
          </w:p>
        </w:tc>
      </w:tr>
      <w:tr w:rsidR="008269B2" w:rsidRPr="008269B2" w:rsidTr="00CA13A0">
        <w:tc>
          <w:tcPr>
            <w:tcW w:w="801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Te</w:t>
            </w:r>
            <w:r w:rsidR="00FC557D">
              <w:t>nSach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8269B2" w:rsidRPr="008269B2" w:rsidRDefault="008269B2" w:rsidP="00CA13A0">
            <w:pPr>
              <w:pStyle w:val="BodyText"/>
              <w:spacing w:after="0" w:line="240" w:lineRule="auto"/>
              <w:ind w:left="0"/>
            </w:pPr>
            <w:r>
              <w:t>Tên Người Dùng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LoaiSach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Khóa Ngoại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Loại Sách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SoLuong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Số lượng sách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Gia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Money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Giá Sách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NamSanXuat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Năm Sản Xuất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HangSanXuat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Hãng Sản Xuất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ViTri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Vị Trí</w:t>
            </w:r>
          </w:p>
        </w:tc>
      </w:tr>
    </w:tbl>
    <w:p w:rsidR="008269B2" w:rsidRDefault="008269B2" w:rsidP="008269B2"/>
    <w:p w:rsidR="00FC557D" w:rsidRDefault="00FC557D" w:rsidP="00FC557D">
      <w:pPr>
        <w:pStyle w:val="Heading2"/>
      </w:pPr>
      <w:bookmarkStart w:id="12" w:name="_Toc9024174"/>
      <w:r>
        <w:t>Bảng PhieuMuonSach</w:t>
      </w:r>
      <w:bookmarkEnd w:id="12"/>
    </w:p>
    <w:p w:rsidR="00FC557D" w:rsidRDefault="00FC557D" w:rsidP="00FC557D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FC557D" w:rsidRPr="005F2DFA" w:rsidTr="00CA13A0">
        <w:tc>
          <w:tcPr>
            <w:tcW w:w="801" w:type="dxa"/>
          </w:tcPr>
          <w:p w:rsidR="00FC557D" w:rsidRPr="005F2DFA" w:rsidRDefault="00FC557D" w:rsidP="00CA13A0">
            <w:r w:rsidRPr="005F2DFA">
              <w:t>STT</w:t>
            </w:r>
          </w:p>
        </w:tc>
        <w:tc>
          <w:tcPr>
            <w:tcW w:w="1833" w:type="dxa"/>
          </w:tcPr>
          <w:p w:rsidR="00FC557D" w:rsidRPr="005F2DFA" w:rsidRDefault="00FC557D" w:rsidP="00CA13A0">
            <w:r w:rsidRPr="005F2DFA">
              <w:t>Tên thuộc tính</w:t>
            </w:r>
          </w:p>
        </w:tc>
        <w:tc>
          <w:tcPr>
            <w:tcW w:w="1688" w:type="dxa"/>
          </w:tcPr>
          <w:p w:rsidR="00FC557D" w:rsidRPr="005F2DFA" w:rsidRDefault="00FC557D" w:rsidP="00CA13A0">
            <w:r w:rsidRPr="005F2DFA">
              <w:t>Kiểu</w:t>
            </w:r>
          </w:p>
        </w:tc>
        <w:tc>
          <w:tcPr>
            <w:tcW w:w="1688" w:type="dxa"/>
          </w:tcPr>
          <w:p w:rsidR="00FC557D" w:rsidRPr="005F2DFA" w:rsidRDefault="00FC557D" w:rsidP="00CA13A0">
            <w:r w:rsidRPr="005F2DFA">
              <w:t>Ràng buộc</w:t>
            </w:r>
          </w:p>
        </w:tc>
        <w:tc>
          <w:tcPr>
            <w:tcW w:w="2858" w:type="dxa"/>
          </w:tcPr>
          <w:p w:rsidR="00FC557D" w:rsidRPr="005F2DFA" w:rsidRDefault="00FC557D" w:rsidP="00CA13A0">
            <w:r w:rsidRPr="005F2DFA">
              <w:t>Ý nghĩa/ghi chú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 w:rsidRPr="008269B2">
              <w:t>1</w:t>
            </w:r>
          </w:p>
        </w:tc>
        <w:tc>
          <w:tcPr>
            <w:tcW w:w="1833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IdPhieuMuon</w:t>
            </w:r>
          </w:p>
        </w:tc>
        <w:tc>
          <w:tcPr>
            <w:tcW w:w="1688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</w:pPr>
            <w:r>
              <w:t>Khóa Chính</w:t>
            </w:r>
          </w:p>
        </w:tc>
        <w:tc>
          <w:tcPr>
            <w:tcW w:w="2858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</w:pPr>
            <w:r>
              <w:t>Mã nhận điện phiếu mượn</w:t>
            </w:r>
          </w:p>
        </w:tc>
      </w:tr>
      <w:tr w:rsidR="00FC557D" w:rsidRPr="008269B2" w:rsidTr="00CA13A0">
        <w:tc>
          <w:tcPr>
            <w:tcW w:w="801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833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NguoiMuon</w:t>
            </w:r>
          </w:p>
        </w:tc>
        <w:tc>
          <w:tcPr>
            <w:tcW w:w="1688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</w:pPr>
            <w:r>
              <w:t>Khóa Ngoại</w:t>
            </w:r>
          </w:p>
        </w:tc>
        <w:tc>
          <w:tcPr>
            <w:tcW w:w="2858" w:type="dxa"/>
          </w:tcPr>
          <w:p w:rsidR="00FC557D" w:rsidRPr="008269B2" w:rsidRDefault="00FC557D" w:rsidP="00CA13A0">
            <w:pPr>
              <w:pStyle w:val="BodyText"/>
              <w:spacing w:after="0" w:line="240" w:lineRule="auto"/>
              <w:ind w:left="0"/>
            </w:pPr>
            <w:r>
              <w:t>Tên Người Mượn Sách</w:t>
            </w:r>
          </w:p>
        </w:tc>
      </w:tr>
      <w:tr w:rsidR="00FC557D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3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Sach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Int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Khóa Ngoại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 xml:space="preserve">Id </w:t>
            </w:r>
            <w:r>
              <w:t>Sách</w:t>
            </w:r>
          </w:p>
        </w:tc>
      </w:tr>
      <w:tr w:rsidR="00FC557D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4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NgayMuon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Ngày Mượn Sách</w:t>
            </w:r>
          </w:p>
        </w:tc>
      </w:tr>
      <w:tr w:rsidR="00FC557D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5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TinhTrang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String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Tình Trạng Của Sách</w:t>
            </w:r>
          </w:p>
        </w:tc>
      </w:tr>
      <w:tr w:rsidR="00FC557D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6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NgayTra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Date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Ngày Trả</w:t>
            </w:r>
          </w:p>
        </w:tc>
      </w:tr>
      <w:tr w:rsidR="00FC557D" w:rsidTr="00CA13A0">
        <w:tc>
          <w:tcPr>
            <w:tcW w:w="801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7</w:t>
            </w:r>
          </w:p>
        </w:tc>
        <w:tc>
          <w:tcPr>
            <w:tcW w:w="1833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  <w:jc w:val="center"/>
            </w:pPr>
            <w:r>
              <w:t>GiaMuon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Money</w:t>
            </w:r>
          </w:p>
        </w:tc>
        <w:tc>
          <w:tcPr>
            <w:tcW w:w="168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Không</w:t>
            </w:r>
          </w:p>
        </w:tc>
        <w:tc>
          <w:tcPr>
            <w:tcW w:w="2858" w:type="dxa"/>
          </w:tcPr>
          <w:p w:rsidR="00FC557D" w:rsidRDefault="00FC557D" w:rsidP="00CA13A0">
            <w:pPr>
              <w:pStyle w:val="BodyText"/>
              <w:spacing w:after="0" w:line="240" w:lineRule="auto"/>
              <w:ind w:left="0"/>
            </w:pPr>
            <w:r>
              <w:t>Giá Mượn</w:t>
            </w:r>
          </w:p>
        </w:tc>
      </w:tr>
    </w:tbl>
    <w:p w:rsidR="00FC557D" w:rsidRPr="00FC557D" w:rsidRDefault="00FC557D" w:rsidP="00FC557D"/>
    <w:sectPr w:rsidR="00FC557D" w:rsidRPr="00FC557D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741" w:rsidRDefault="009D0741">
      <w:r>
        <w:separator/>
      </w:r>
    </w:p>
  </w:endnote>
  <w:endnote w:type="continuationSeparator" w:id="0">
    <w:p w:rsidR="009D0741" w:rsidRDefault="009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C557D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741" w:rsidRDefault="009D0741">
      <w:r>
        <w:separator/>
      </w:r>
    </w:p>
  </w:footnote>
  <w:footnote w:type="continuationSeparator" w:id="0">
    <w:p w:rsidR="009D0741" w:rsidRDefault="009D0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694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70004D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0004D">
            <w:rPr>
              <w:color w:val="0000FF"/>
              <w:lang w:val="en-US"/>
            </w:rPr>
            <w:t>1.</w:t>
          </w:r>
          <w:r w:rsidR="0070004D">
            <w:rPr>
              <w:color w:val="0000FF"/>
              <w:lang w:val="en-US"/>
            </w:rPr>
            <w:t>3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0004D">
            <w:rPr>
              <w:color w:val="0000FF"/>
            </w:rPr>
            <w:t>1</w:t>
          </w:r>
          <w:r w:rsidR="0070004D">
            <w:rPr>
              <w:color w:val="0000FF"/>
            </w:rPr>
            <w:t>7</w:t>
          </w:r>
          <w:r w:rsidR="0070004D">
            <w:rPr>
              <w:color w:val="0000FF"/>
              <w:lang w:val="en-US"/>
            </w:rPr>
            <w:t>/05</w:t>
          </w:r>
          <w:r w:rsidR="0070004D">
            <w:rPr>
              <w:color w:val="0000FF"/>
              <w:lang w:val="en-US"/>
            </w:rPr>
            <w:t>/2019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420F"/>
    <w:rsid w:val="006E56E2"/>
    <w:rsid w:val="0070004D"/>
    <w:rsid w:val="007338F6"/>
    <w:rsid w:val="007A1DE8"/>
    <w:rsid w:val="007F21C9"/>
    <w:rsid w:val="008243D9"/>
    <w:rsid w:val="008269B2"/>
    <w:rsid w:val="008D3541"/>
    <w:rsid w:val="00984338"/>
    <w:rsid w:val="0099744F"/>
    <w:rsid w:val="009B2AFC"/>
    <w:rsid w:val="009D0741"/>
    <w:rsid w:val="009F47F5"/>
    <w:rsid w:val="00A077C4"/>
    <w:rsid w:val="00A23833"/>
    <w:rsid w:val="00A544E7"/>
    <w:rsid w:val="00A638EF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C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C146AA-3C90-4494-BD1E-003847FB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C557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semiHidden/>
    <w:unhideWhenUsed/>
    <w:rsid w:val="00FC55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60"/>
    <w:rsid w:val="00411560"/>
    <w:rsid w:val="0084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53D5B8AF84487496BAFA11446B42A4">
    <w:name w:val="6453D5B8AF84487496BAFA11446B42A4"/>
    <w:rsid w:val="00411560"/>
  </w:style>
  <w:style w:type="paragraph" w:customStyle="1" w:styleId="FD8E0EA3284F47E493CBFF510A81BDAA">
    <w:name w:val="FD8E0EA3284F47E493CBFF510A81BDAA"/>
    <w:rsid w:val="00411560"/>
  </w:style>
  <w:style w:type="paragraph" w:customStyle="1" w:styleId="C75653E05E8E40318A35C5AF17772A5F">
    <w:name w:val="C75653E05E8E40318A35C5AF17772A5F"/>
    <w:rsid w:val="004115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B287-7FEF-4546-8D1C-9F9B1B33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2693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ĐẶNG HOÀI NAM</dc:creator>
  <cp:lastModifiedBy>ĐẶNG HOÀI NAM</cp:lastModifiedBy>
  <cp:revision>2</cp:revision>
  <cp:lastPrinted>2013-12-07T15:58:00Z</cp:lastPrinted>
  <dcterms:created xsi:type="dcterms:W3CDTF">2019-05-17T15:24:00Z</dcterms:created>
  <dcterms:modified xsi:type="dcterms:W3CDTF">2019-05-17T15:24:00Z</dcterms:modified>
</cp:coreProperties>
</file>
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FA553E" w:rsidRDefault="00FA553E" w:rsidP="00FA553E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kiến trúc </w:t>
      </w:r>
    </w:p>
    <w:p w:rsidR="00FA553E" w:rsidRPr="00CF2729" w:rsidRDefault="00FA553E" w:rsidP="00FA553E">
      <w:pPr>
        <w:pStyle w:val="Title"/>
        <w:jc w:val="right"/>
      </w:pPr>
      <w:r>
        <w:rPr>
          <w:color w:val="0000FF"/>
        </w:rPr>
        <w:t>Quản Lý Thư Viện</w:t>
      </w:r>
    </w:p>
    <w:p w:rsidR="00FA553E" w:rsidRPr="007A1DE8" w:rsidRDefault="00FA553E" w:rsidP="00FA553E">
      <w:pPr>
        <w:rPr>
          <w:lang w:val="en-US"/>
        </w:rPr>
      </w:pPr>
    </w:p>
    <w:p w:rsidR="00FA553E" w:rsidRPr="007A1DE8" w:rsidRDefault="00FA553E" w:rsidP="00FA553E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&lt;</w:t>
      </w:r>
      <w:r>
        <w:rPr>
          <w:rFonts w:ascii="Arial" w:hAnsi="Arial"/>
          <w:color w:val="0000FF"/>
          <w:sz w:val="34"/>
          <w:szCs w:val="30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</w:rPr>
        <w:t>6</w:t>
      </w:r>
      <w:r>
        <w:rPr>
          <w:rFonts w:ascii="Arial" w:hAnsi="Arial"/>
          <w:color w:val="0000FF"/>
          <w:sz w:val="34"/>
          <w:szCs w:val="30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FA553E" w:rsidRPr="003548A8" w:rsidRDefault="00FA553E" w:rsidP="00FA553E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1612398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Đặng Hoài Nam</w:t>
      </w: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rFonts w:ascii="Arial" w:hAnsi="Arial" w:cs="Arial"/>
          <w:color w:val="0000FF"/>
          <w:sz w:val="30"/>
          <w:szCs w:val="30"/>
        </w:rPr>
      </w:pPr>
    </w:p>
    <w:p w:rsidR="00FA553E" w:rsidRDefault="00FA553E" w:rsidP="00FA553E">
      <w:pPr>
        <w:jc w:val="center"/>
        <w:rPr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FA553E" w:rsidRPr="007A1DE8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FA553E" w:rsidRPr="003548A8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3548A8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3548A8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37628A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Ý tưởng ban đầu của đề tà</w:t>
            </w:r>
            <w:r>
              <w:rPr>
                <w:rFonts w:eastAsia="SimSun"/>
                <w:color w:val="0000FF"/>
                <w:lang w:val="en-US"/>
              </w:rPr>
              <w:t>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3548A8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FA553E" w:rsidRPr="007A1DE8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hóa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FA553E" w:rsidRPr="007A1DE8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FA553E" w:rsidRPr="007A1DE8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17/05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0004D" w:rsidRDefault="00FA553E" w:rsidP="00871EB7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7A1DE8" w:rsidRDefault="00FA553E" w:rsidP="00871EB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FA553E" w:rsidRPr="00D420DE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D420D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29/05/2019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D420D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Pr="00D420D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Hoài Nam</w:t>
            </w:r>
          </w:p>
        </w:tc>
      </w:tr>
      <w:tr w:rsidR="00FA553E" w:rsidRPr="00D420DE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05/06/2019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Thiết Kế Giao Diện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Hoài Nam</w:t>
            </w:r>
          </w:p>
        </w:tc>
      </w:tr>
      <w:tr w:rsidR="00FA553E" w:rsidRPr="00D420DE" w:rsidTr="00871EB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3E" w:rsidRDefault="00FA553E" w:rsidP="00871EB7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Hoài Nam</w:t>
            </w:r>
          </w:p>
        </w:tc>
      </w:tr>
    </w:tbl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FA553E" w:rsidRDefault="00FA553E" w:rsidP="00A23833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t>Mục lục</w:t>
      </w:r>
    </w:p>
    <w:p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3024C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3024C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r w:rsidRPr="00E74222">
        <w:rPr>
          <w:b/>
          <w:i/>
          <w:color w:val="0000FF"/>
          <w:lang w:val="en-US"/>
        </w:rPr>
        <w:t>Môi trường phát triển ứng dụng: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điều hành: Microsoft Windows </w:t>
      </w:r>
      <w:r w:rsidR="00FA553E">
        <w:rPr>
          <w:i/>
          <w:color w:val="0000FF"/>
        </w:rPr>
        <w:t>10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quản trị cơ sở dữ liệu: </w:t>
      </w:r>
      <w:r w:rsidR="00FA553E">
        <w:rPr>
          <w:i/>
          <w:color w:val="0000FF"/>
        </w:rPr>
        <w:t>Sql Server 2013</w:t>
      </w:r>
    </w:p>
    <w:p w:rsidR="00770457" w:rsidRPr="00E74222" w:rsidRDefault="00770457" w:rsidP="00FA553E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Công cụ phân tích thiết kế: </w:t>
      </w:r>
      <w:r w:rsidR="00FA553E" w:rsidRPr="00FA553E">
        <w:rPr>
          <w:i/>
          <w:color w:val="0000FF"/>
          <w:lang w:val="en-US"/>
        </w:rPr>
        <w:t>IBM Rational Rose Enterprise Edition</w:t>
      </w:r>
      <w:r w:rsidR="00FA553E">
        <w:rPr>
          <w:i/>
          <w:color w:val="0000FF"/>
        </w:rPr>
        <w:t>, StarUML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Công cụ xây dựng ứng dụng: Visual Studio.NET </w:t>
      </w:r>
      <w:r w:rsidR="00FA553E">
        <w:rPr>
          <w:i/>
          <w:color w:val="0000FF"/>
        </w:rPr>
        <w:t>2017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Các thư viện đã dùng: </w:t>
      </w:r>
      <w:r w:rsidR="00FA553E">
        <w:rPr>
          <w:i/>
          <w:color w:val="0000FF"/>
        </w:rPr>
        <w:t>MaterialDesign Theme</w:t>
      </w:r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r w:rsidRPr="00E74222">
        <w:rPr>
          <w:b/>
          <w:i/>
          <w:color w:val="0000FF"/>
          <w:lang w:val="en-US"/>
        </w:rPr>
        <w:t>Môi trường triển khai ứng dụng: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điều hành: Microsoft Windows </w:t>
      </w:r>
    </w:p>
    <w:p w:rsidR="00770457" w:rsidRPr="00E74222" w:rsidRDefault="00542374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Cần cài đặt .Net Framework 4.6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jc w:val="both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Khi chạy ứng dụng, cần chép và cài đặt đầy đủ các tập tin DLL của thư viện </w:t>
      </w:r>
      <w:r w:rsidR="00FA553E">
        <w:rPr>
          <w:i/>
          <w:color w:val="0000FF"/>
        </w:rPr>
        <w:t>MaterialDesign Theme</w:t>
      </w:r>
    </w:p>
    <w:p w:rsidR="00770457" w:rsidRDefault="00770457" w:rsidP="00770457">
      <w:pPr>
        <w:pStyle w:val="Heading1"/>
        <w:spacing w:line="360" w:lineRule="auto"/>
        <w:jc w:val="both"/>
      </w:pPr>
      <w:bookmarkStart w:id="2" w:name="_Toc176926431"/>
      <w:bookmarkStart w:id="3" w:name="_Toc369451683"/>
      <w:r>
        <w:rPr>
          <w:lang w:val="en-US"/>
        </w:rPr>
        <w:t>Kết quả đạt được</w:t>
      </w:r>
      <w:bookmarkEnd w:id="2"/>
      <w:bookmarkEnd w:id="3"/>
    </w:p>
    <w:p w:rsidR="00307E4E" w:rsidRDefault="00307E4E" w:rsidP="00307E4E">
      <w:pPr>
        <w:pStyle w:val="Heading2"/>
      </w:pPr>
      <w:r>
        <w:t xml:space="preserve">Chức năng đăng nhập 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365C2C56" wp14:editId="3A4F5128">
            <wp:extent cx="5732145" cy="32308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/>
    <w:p w:rsidR="00307E4E" w:rsidRPr="00307E4E" w:rsidRDefault="00307E4E" w:rsidP="00307E4E">
      <w:r>
        <w:t>Đã hoàn thành : Người dùng cần nhập tài khoản mật khẩu đã có để có thể đăng nhập vào hệ thống</w:t>
      </w:r>
    </w:p>
    <w:p w:rsidR="00307E4E" w:rsidRDefault="00307E4E" w:rsidP="00770457">
      <w:pPr>
        <w:spacing w:line="360" w:lineRule="auto"/>
        <w:rPr>
          <w:i/>
          <w:color w:val="0000FF"/>
        </w:rPr>
      </w:pPr>
    </w:p>
    <w:p w:rsidR="00307E4E" w:rsidRDefault="00307E4E" w:rsidP="00770457">
      <w:pPr>
        <w:spacing w:line="360" w:lineRule="auto"/>
        <w:rPr>
          <w:i/>
          <w:color w:val="0000FF"/>
        </w:rPr>
      </w:pPr>
    </w:p>
    <w:p w:rsidR="00307E4E" w:rsidRDefault="00307E4E" w:rsidP="00770457">
      <w:pPr>
        <w:spacing w:line="360" w:lineRule="auto"/>
        <w:rPr>
          <w:i/>
          <w:color w:val="0000FF"/>
        </w:rPr>
      </w:pPr>
    </w:p>
    <w:p w:rsidR="00307E4E" w:rsidRDefault="00307E4E" w:rsidP="00307E4E">
      <w:pPr>
        <w:pStyle w:val="Heading2"/>
      </w:pPr>
      <w:r>
        <w:lastRenderedPageBreak/>
        <w:t>Giao Diện Trang Chủ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2E2E7274" wp14:editId="72F00C8F">
            <wp:extent cx="5732145" cy="38214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>
      <w:r>
        <w:t>Hoàn thành giao diện : chưa xuất được những quyến sách được mượn nhiều nhất</w:t>
      </w:r>
    </w:p>
    <w:p w:rsidR="00307E4E" w:rsidRDefault="00307E4E" w:rsidP="00307E4E"/>
    <w:p w:rsidR="00307E4E" w:rsidRDefault="00307E4E" w:rsidP="00307E4E">
      <w:pPr>
        <w:pStyle w:val="Heading2"/>
      </w:pPr>
      <w:r>
        <w:t>Giao Diện Sách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4D56A4D0" wp14:editId="34E9FDEA">
            <wp:extent cx="5732145" cy="382143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>
      <w:r>
        <w:lastRenderedPageBreak/>
        <w:t>Hoàn Thành : Xuất được list sách có trong thư viện . Người dùng có thể tìm kiếm theo thể loại và có thể click vào button để có thể thêm sách vào giỏ mượn</w:t>
      </w:r>
    </w:p>
    <w:p w:rsidR="00307E4E" w:rsidRDefault="00307E4E" w:rsidP="00307E4E"/>
    <w:p w:rsidR="00307E4E" w:rsidRDefault="00307E4E" w:rsidP="00307E4E"/>
    <w:p w:rsidR="00307E4E" w:rsidRDefault="00307E4E" w:rsidP="00307E4E">
      <w:pPr>
        <w:pStyle w:val="Heading2"/>
      </w:pPr>
      <w:r>
        <w:t>Quản Lý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21887FBC" wp14:editId="495299F2">
            <wp:extent cx="5732145" cy="3821430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/>
    <w:p w:rsidR="00307E4E" w:rsidRDefault="00307E4E" w:rsidP="00307E4E">
      <w:r>
        <w:t>Sẽ có 4 thứ cần quản lý : Quản Lý Sách , Quản Lý Người dùng, Quản Lý Nhân Viên , Quản Lý Hóa Đơn</w:t>
      </w:r>
    </w:p>
    <w:p w:rsidR="00307E4E" w:rsidRDefault="00307E4E" w:rsidP="00307E4E"/>
    <w:p w:rsidR="00307E4E" w:rsidRDefault="00307E4E" w:rsidP="00307E4E">
      <w:pPr>
        <w:pStyle w:val="Heading3"/>
        <w:rPr>
          <w:i w:val="0"/>
        </w:rPr>
      </w:pPr>
      <w:r w:rsidRPr="00307E4E">
        <w:rPr>
          <w:i w:val="0"/>
        </w:rPr>
        <w:lastRenderedPageBreak/>
        <w:t>Quản</w:t>
      </w:r>
      <w:r>
        <w:rPr>
          <w:i w:val="0"/>
        </w:rPr>
        <w:t xml:space="preserve"> lý Sách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4A7ED8BE" wp14:editId="3103B17A">
            <wp:extent cx="5732145" cy="3821430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>
      <w:r>
        <w:t>Hoàn Thành : Xem , xóa , sửa , cập nhật , tìm kiếm</w:t>
      </w:r>
    </w:p>
    <w:p w:rsidR="00307E4E" w:rsidRDefault="00307E4E" w:rsidP="00307E4E"/>
    <w:p w:rsidR="00307E4E" w:rsidRDefault="00307E4E" w:rsidP="00307E4E">
      <w:pPr>
        <w:pStyle w:val="Heading3"/>
      </w:pPr>
      <w:r>
        <w:t>Quản lý người dùng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6D411B18" wp14:editId="0A69F4F9">
            <wp:extent cx="5732145" cy="382143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>
      <w:r>
        <w:lastRenderedPageBreak/>
        <w:t>Hoàn Thành : Xem , xóa , sửa , cập nhật , tìm kiếm</w:t>
      </w:r>
    </w:p>
    <w:p w:rsidR="00307E4E" w:rsidRDefault="00307E4E" w:rsidP="00307E4E"/>
    <w:p w:rsidR="00307E4E" w:rsidRDefault="00307E4E" w:rsidP="00307E4E">
      <w:pPr>
        <w:pStyle w:val="Heading3"/>
      </w:pPr>
      <w:r>
        <w:t>Quản Lý Nhân Viên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0D31DDF0" wp14:editId="306DD069">
            <wp:extent cx="5732145" cy="382143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>
      <w:r>
        <w:t>Hoàn Thành : Xem , xóa , sửa , cập nhật , tìm kiếm</w:t>
      </w:r>
    </w:p>
    <w:p w:rsidR="00307E4E" w:rsidRDefault="00307E4E" w:rsidP="00307E4E"/>
    <w:p w:rsidR="00307E4E" w:rsidRDefault="00307E4E" w:rsidP="00307E4E">
      <w:pPr>
        <w:pStyle w:val="Heading3"/>
      </w:pPr>
      <w:r>
        <w:t>Quản Lý Hóa Đơn</w:t>
      </w:r>
    </w:p>
    <w:p w:rsidR="00307E4E" w:rsidRDefault="00307E4E" w:rsidP="00307E4E">
      <w:r>
        <w:t>Đang Phát Triển</w:t>
      </w:r>
    </w:p>
    <w:p w:rsidR="00307E4E" w:rsidRDefault="00307E4E" w:rsidP="00307E4E"/>
    <w:p w:rsidR="00307E4E" w:rsidRDefault="00307E4E" w:rsidP="00307E4E">
      <w:pPr>
        <w:pStyle w:val="Heading2"/>
      </w:pPr>
      <w:r>
        <w:lastRenderedPageBreak/>
        <w:t>Chức năng Mượn –Trả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000850E1" wp14:editId="026304F4">
            <wp:extent cx="5732145" cy="382143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Default="00307E4E" w:rsidP="00307E4E">
      <w:r>
        <w:t>Giao Diện</w:t>
      </w:r>
    </w:p>
    <w:p w:rsidR="00307E4E" w:rsidRDefault="00307E4E" w:rsidP="00307E4E"/>
    <w:p w:rsidR="00307E4E" w:rsidRDefault="00307E4E" w:rsidP="00307E4E">
      <w:pPr>
        <w:pStyle w:val="Heading2"/>
      </w:pPr>
      <w:r>
        <w:t>Chức năng Tài Khoản Cá Nhân</w:t>
      </w:r>
    </w:p>
    <w:p w:rsidR="00307E4E" w:rsidRDefault="00307E4E" w:rsidP="00307E4E">
      <w:r>
        <w:rPr>
          <w:noProof/>
          <w:lang w:val="en-US"/>
        </w:rPr>
        <w:drawing>
          <wp:inline distT="0" distB="0" distL="0" distR="0" wp14:anchorId="333AA1BB" wp14:editId="6FE1925C">
            <wp:extent cx="5732145" cy="3821430"/>
            <wp:effectExtent l="0" t="0" r="190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E" w:rsidRPr="00307E4E" w:rsidRDefault="00307E4E" w:rsidP="00307E4E">
      <w:r>
        <w:lastRenderedPageBreak/>
        <w:t>Giao Diện</w:t>
      </w:r>
    </w:p>
    <w:p w:rsidR="00307E4E" w:rsidRPr="00307E4E" w:rsidRDefault="00307E4E" w:rsidP="00307E4E"/>
    <w:p w:rsidR="003C2F0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4" w:name="_Toc176926432"/>
      <w:bookmarkStart w:id="5" w:name="_Toc369451684"/>
      <w:r>
        <w:rPr>
          <w:lang w:val="en-US"/>
        </w:rPr>
        <w:t>Hướng phát triển</w:t>
      </w:r>
      <w:bookmarkEnd w:id="4"/>
      <w:bookmarkEnd w:id="5"/>
    </w:p>
    <w:p w:rsidR="00DA4587" w:rsidRPr="00DA4587" w:rsidRDefault="00DA4587" w:rsidP="00DA4587">
      <w:r>
        <w:t xml:space="preserve">     Có thể phát triển thêm các chức năng thống kê chi tiết . Đưa thêm thanh toán online . Xây dựng hệ thống online . Mượn sách online</w:t>
      </w:r>
      <w:bookmarkStart w:id="6" w:name="_GoBack"/>
      <w:bookmarkEnd w:id="6"/>
    </w:p>
    <w:sectPr w:rsidR="00DA4587" w:rsidRPr="00DA4587" w:rsidSect="00301562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4C3" w:rsidRDefault="003024C3">
      <w:r>
        <w:separator/>
      </w:r>
    </w:p>
  </w:endnote>
  <w:endnote w:type="continuationSeparator" w:id="0">
    <w:p w:rsidR="003024C3" w:rsidRDefault="0030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E3B1E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4C3" w:rsidRDefault="003024C3">
      <w:r>
        <w:separator/>
      </w:r>
    </w:p>
  </w:footnote>
  <w:footnote w:type="continuationSeparator" w:id="0">
    <w:p w:rsidR="003024C3" w:rsidRDefault="00302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FA553E" w:rsidTr="00871EB7">
      <w:tc>
        <w:tcPr>
          <w:tcW w:w="6623" w:type="dxa"/>
          <w:shd w:val="clear" w:color="auto" w:fill="auto"/>
        </w:tcPr>
        <w:p w:rsidR="00FA553E" w:rsidRPr="008D3541" w:rsidRDefault="00FA553E" w:rsidP="00FA553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FA553E" w:rsidRPr="008D3541" w:rsidRDefault="00FA553E" w:rsidP="00FA553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1.6</w:t>
          </w:r>
          <w:r w:rsidRPr="008D3541">
            <w:rPr>
              <w:color w:val="0000FF"/>
              <w:lang w:val="en-US"/>
            </w:rPr>
            <w:t>&gt;</w:t>
          </w:r>
        </w:p>
      </w:tc>
    </w:tr>
    <w:tr w:rsidR="00FA553E" w:rsidTr="00871EB7">
      <w:tc>
        <w:tcPr>
          <w:tcW w:w="6623" w:type="dxa"/>
          <w:shd w:val="clear" w:color="auto" w:fill="auto"/>
        </w:tcPr>
        <w:p w:rsidR="00FA553E" w:rsidRPr="00FA553E" w:rsidRDefault="00FA553E" w:rsidP="00FA553E">
          <w:pPr>
            <w:pStyle w:val="Header"/>
          </w:pPr>
          <w:r>
            <w:t>Kết Quả Thực Hiện</w:t>
          </w:r>
        </w:p>
      </w:tc>
      <w:tc>
        <w:tcPr>
          <w:tcW w:w="2845" w:type="dxa"/>
          <w:shd w:val="clear" w:color="auto" w:fill="auto"/>
        </w:tcPr>
        <w:p w:rsidR="00FA553E" w:rsidRPr="008D3541" w:rsidRDefault="00FA553E" w:rsidP="00FA553E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29</w:t>
          </w:r>
          <w:r>
            <w:rPr>
              <w:color w:val="0000FF"/>
              <w:lang w:val="en-US"/>
            </w:rPr>
            <w:t>/05/201</w:t>
          </w:r>
          <w:r>
            <w:rPr>
              <w:color w:val="0000FF"/>
            </w:rPr>
            <w:t>9</w:t>
          </w:r>
          <w:r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2D0476"/>
    <w:rsid w:val="002E3B1E"/>
    <w:rsid w:val="00301562"/>
    <w:rsid w:val="003024C3"/>
    <w:rsid w:val="00307E4E"/>
    <w:rsid w:val="0031511D"/>
    <w:rsid w:val="003548A8"/>
    <w:rsid w:val="003701D7"/>
    <w:rsid w:val="003747E6"/>
    <w:rsid w:val="003C2F0F"/>
    <w:rsid w:val="004176B5"/>
    <w:rsid w:val="00435847"/>
    <w:rsid w:val="004A38E5"/>
    <w:rsid w:val="004B7CC9"/>
    <w:rsid w:val="004E4257"/>
    <w:rsid w:val="005047B3"/>
    <w:rsid w:val="00542374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70457"/>
    <w:rsid w:val="007A1DE8"/>
    <w:rsid w:val="007F21C9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A4587"/>
    <w:rsid w:val="00DC363E"/>
    <w:rsid w:val="00DD57E3"/>
    <w:rsid w:val="00DE4628"/>
    <w:rsid w:val="00E6501E"/>
    <w:rsid w:val="00E95D0C"/>
    <w:rsid w:val="00F93BD1"/>
    <w:rsid w:val="00FA2327"/>
    <w:rsid w:val="00FA553E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675DFE-2C02-4571-97BA-828971B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10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2387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thipro nam</cp:lastModifiedBy>
  <cp:revision>2</cp:revision>
  <cp:lastPrinted>2013-12-07T15:59:00Z</cp:lastPrinted>
  <dcterms:created xsi:type="dcterms:W3CDTF">2019-06-18T16:48:00Z</dcterms:created>
  <dcterms:modified xsi:type="dcterms:W3CDTF">2019-06-18T16:48:00Z</dcterms:modified>
</cp:coreProperties>
</file>
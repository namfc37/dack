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420DE" w:rsidRDefault="00C14AB8" w:rsidP="00D420DE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</w:p>
    <w:p w:rsidR="00D420DE" w:rsidRPr="00CF2729" w:rsidRDefault="00D420DE" w:rsidP="00D420DE">
      <w:pPr>
        <w:pStyle w:val="Title"/>
        <w:jc w:val="right"/>
      </w:pPr>
      <w:r>
        <w:rPr>
          <w:color w:val="0000FF"/>
        </w:rPr>
        <w:t>Quản Lý Thư Viện</w:t>
      </w:r>
    </w:p>
    <w:p w:rsidR="00D420DE" w:rsidRPr="007A1DE8" w:rsidRDefault="00D420DE" w:rsidP="00D420DE">
      <w:pPr>
        <w:rPr>
          <w:lang w:val="en-US"/>
        </w:rPr>
      </w:pPr>
    </w:p>
    <w:p w:rsidR="00D420DE" w:rsidRPr="007A1DE8" w:rsidRDefault="00D420DE" w:rsidP="00D420DE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&lt;</w:t>
      </w:r>
      <w:r>
        <w:rPr>
          <w:rFonts w:ascii="Arial" w:hAnsi="Arial"/>
          <w:color w:val="0000FF"/>
          <w:sz w:val="34"/>
          <w:szCs w:val="30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</w:rPr>
        <w:t>3&gt;</w:t>
      </w:r>
    </w:p>
    <w:p w:rsidR="00D234F3" w:rsidRDefault="00D234F3" w:rsidP="00D420DE">
      <w:pPr>
        <w:pStyle w:val="Title"/>
        <w:jc w:val="right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420DE" w:rsidRDefault="00D420DE" w:rsidP="00D420DE">
      <w:pPr>
        <w:jc w:val="center"/>
        <w:rPr>
          <w:lang w:val="en-US"/>
        </w:rPr>
      </w:pPr>
      <w:r>
        <w:rPr>
          <w:rFonts w:ascii="Arial" w:hAnsi="Arial" w:cs="Arial"/>
          <w:color w:val="0000FF"/>
          <w:sz w:val="30"/>
          <w:szCs w:val="30"/>
        </w:rPr>
        <w:t>1612398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Đặng Hoài Nam</w:t>
      </w: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Default="00D420D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D420DE" w:rsidRPr="007A1DE8" w:rsidRDefault="00D420DE" w:rsidP="00D420DE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>
        <w:rPr>
          <w:rFonts w:ascii="Arial" w:eastAsia="SimSun" w:hAnsi="Arial"/>
          <w:b/>
          <w:sz w:val="36"/>
          <w:lang w:val="en-US"/>
        </w:rPr>
        <w:t xml:space="preserve"> </w:t>
      </w:r>
    </w:p>
    <w:p w:rsidR="00D420DE" w:rsidRPr="007A1DE8" w:rsidRDefault="00D420DE" w:rsidP="00D420DE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420DE" w:rsidRPr="007A1DE8" w:rsidTr="008356C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D420DE" w:rsidRPr="000C0CA8" w:rsidTr="008356C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3548A8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3548A8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37628A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Ý tưởng ban đầu của đề tà</w:t>
            </w:r>
            <w:r>
              <w:rPr>
                <w:rFonts w:eastAsia="SimSun"/>
                <w:color w:val="0000FF"/>
                <w:lang w:val="en-US"/>
              </w:rPr>
              <w:t>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3548A8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D420DE" w:rsidRPr="007A1DE8" w:rsidTr="008356C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hóa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D420DE" w:rsidRPr="007A1DE8" w:rsidTr="008356C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D420DE" w:rsidRPr="007A1DE8" w:rsidTr="008356C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17/05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0004D" w:rsidRDefault="00D420DE" w:rsidP="008356C7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7A1DE8" w:rsidRDefault="00D420DE" w:rsidP="008356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D420DE" w:rsidRPr="007A1DE8" w:rsidTr="008356C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D420DE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29/05/2019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D420DE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0DE" w:rsidRPr="00D420DE" w:rsidRDefault="00D420DE" w:rsidP="008356C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Hoài Nam</w:t>
            </w:r>
          </w:p>
        </w:tc>
      </w:tr>
    </w:tbl>
    <w:p w:rsidR="00D420DE" w:rsidRDefault="00D420DE" w:rsidP="00D420DE">
      <w:pPr>
        <w:pStyle w:val="Title"/>
        <w:rPr>
          <w:lang w:val="en-US"/>
        </w:rPr>
      </w:pPr>
    </w:p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B42A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:rsidR="00EC0E52" w:rsidRDefault="00EC0E52" w:rsidP="00CA75F9">
      <w:pPr>
        <w:spacing w:line="360" w:lineRule="auto"/>
        <w:jc w:val="center"/>
      </w:pPr>
    </w:p>
    <w:p w:rsidR="00EC0E52" w:rsidRPr="00AC3633" w:rsidRDefault="00AC3633" w:rsidP="00AC3633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1BEEAE74" wp14:editId="6EDFA802">
            <wp:extent cx="44005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52" w:rsidRDefault="00EC0E52" w:rsidP="00CA75F9">
      <w:pPr>
        <w:spacing w:line="360" w:lineRule="auto"/>
        <w:rPr>
          <w:i/>
          <w:color w:val="0000FF"/>
          <w:lang w:val="en-US"/>
        </w:rPr>
      </w:pPr>
    </w:p>
    <w:p w:rsidR="00EC0E52" w:rsidRPr="008846F1" w:rsidRDefault="00EC0E52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GUI Software</w:t>
            </w:r>
          </w:p>
        </w:tc>
        <w:tc>
          <w:tcPr>
            <w:tcW w:w="6179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Giao diện dưới Client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ConTroller (BUS)</w:t>
            </w:r>
          </w:p>
        </w:tc>
        <w:tc>
          <w:tcPr>
            <w:tcW w:w="6179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Quản lý các thao tác của Client trên giao diện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Model (DAO)</w:t>
            </w:r>
          </w:p>
        </w:tc>
        <w:tc>
          <w:tcPr>
            <w:tcW w:w="6179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Thao tác trên cơ sở dữ liệu để có các dữ liệu cần thiết cho Controller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OGSDataBase</w:t>
            </w:r>
          </w:p>
        </w:tc>
        <w:tc>
          <w:tcPr>
            <w:tcW w:w="6179" w:type="dxa"/>
          </w:tcPr>
          <w:p w:rsidR="00CA75F9" w:rsidRPr="00495BE0" w:rsidRDefault="00AC3633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Quản Lý Cơ Sở Dữ Liệu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:rsidR="00CA75F9" w:rsidRDefault="00B52ECB" w:rsidP="00CA75F9">
      <w:r>
        <w:rPr>
          <w:noProof/>
          <w:lang w:val="en-US"/>
        </w:rPr>
        <w:drawing>
          <wp:inline distT="0" distB="0" distL="0" distR="0" wp14:anchorId="4FC9EE77" wp14:editId="4FD8708E">
            <wp:extent cx="508635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B" w:rsidRDefault="00B52ECB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0"/>
        <w:gridCol w:w="6293"/>
      </w:tblGrid>
      <w:tr w:rsidR="00CA75F9" w:rsidRPr="008846F1" w:rsidTr="00483AF7">
        <w:tc>
          <w:tcPr>
            <w:tcW w:w="2950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9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483AF7">
        <w:tc>
          <w:tcPr>
            <w:tcW w:w="2950" w:type="dxa"/>
          </w:tcPr>
          <w:p w:rsidR="00CA75F9" w:rsidRPr="00495BE0" w:rsidRDefault="00B52ECB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GUI Mgr</w:t>
            </w:r>
          </w:p>
        </w:tc>
        <w:tc>
          <w:tcPr>
            <w:tcW w:w="6293" w:type="dxa"/>
          </w:tcPr>
          <w:p w:rsidR="00CA75F9" w:rsidRPr="00495BE0" w:rsidRDefault="00B52ECB" w:rsidP="00B52ECB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Quản lý giao diện . Xử lý sự kiện giao diện</w:t>
            </w:r>
          </w:p>
        </w:tc>
      </w:tr>
      <w:tr w:rsidR="00CA75F9" w:rsidRPr="008846F1" w:rsidTr="00483AF7">
        <w:tc>
          <w:tcPr>
            <w:tcW w:w="2950" w:type="dxa"/>
          </w:tcPr>
          <w:p w:rsidR="00CA75F9" w:rsidRPr="00495BE0" w:rsidRDefault="00B52ECB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BUS</w:t>
            </w:r>
            <w:r w:rsidR="00483AF7">
              <w:rPr>
                <w:color w:val="0000FF"/>
                <w:szCs w:val="26"/>
              </w:rPr>
              <w:t xml:space="preserve"> Mgr</w:t>
            </w:r>
          </w:p>
        </w:tc>
        <w:tc>
          <w:tcPr>
            <w:tcW w:w="6293" w:type="dxa"/>
          </w:tcPr>
          <w:p w:rsidR="00CA75F9" w:rsidRPr="00495BE0" w:rsidRDefault="00B52ECB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 xml:space="preserve">Xử lý sự kiện </w:t>
            </w:r>
            <w:r w:rsidR="00483AF7">
              <w:rPr>
                <w:color w:val="0000FF"/>
                <w:szCs w:val="26"/>
              </w:rPr>
              <w:t xml:space="preserve">trên giao diện </w:t>
            </w:r>
          </w:p>
        </w:tc>
      </w:tr>
      <w:tr w:rsidR="00CA75F9" w:rsidRPr="008846F1" w:rsidTr="00483AF7">
        <w:tc>
          <w:tcPr>
            <w:tcW w:w="2950" w:type="dxa"/>
          </w:tcPr>
          <w:p w:rsidR="00CA75F9" w:rsidRPr="00495BE0" w:rsidRDefault="00483AF7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DAO Mgr</w:t>
            </w:r>
          </w:p>
        </w:tc>
        <w:tc>
          <w:tcPr>
            <w:tcW w:w="6293" w:type="dxa"/>
          </w:tcPr>
          <w:p w:rsidR="00CA75F9" w:rsidRPr="00495BE0" w:rsidRDefault="00483AF7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Xử lý các sự kiện lấy dữ liệu từ CSDL</w:t>
            </w:r>
          </w:p>
        </w:tc>
      </w:tr>
      <w:tr w:rsidR="00CA75F9" w:rsidRPr="008846F1" w:rsidTr="00483AF7">
        <w:tc>
          <w:tcPr>
            <w:tcW w:w="2950" w:type="dxa"/>
          </w:tcPr>
          <w:p w:rsidR="00CA75F9" w:rsidRPr="00495BE0" w:rsidRDefault="00483AF7" w:rsidP="00483AF7">
            <w:pPr>
              <w:tabs>
                <w:tab w:val="left" w:pos="1725"/>
              </w:tabs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DataProcess</w:t>
            </w:r>
          </w:p>
        </w:tc>
        <w:tc>
          <w:tcPr>
            <w:tcW w:w="6293" w:type="dxa"/>
          </w:tcPr>
          <w:p w:rsidR="00CA75F9" w:rsidRPr="00495BE0" w:rsidRDefault="00483AF7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Kết nối DataBase , thực hiện các câu truy vấn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Pr="000D1CAE" w:rsidRDefault="00CA75F9" w:rsidP="00CA75F9">
      <w:pPr>
        <w:spacing w:line="360" w:lineRule="auto"/>
        <w:jc w:val="both"/>
        <w:rPr>
          <w:lang w:val="en-US"/>
        </w:rPr>
      </w:pPr>
      <w:bookmarkStart w:id="4" w:name="_GoBack"/>
      <w:bookmarkEnd w:id="4"/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CE" w:rsidRDefault="00B42ACE">
      <w:r>
        <w:separator/>
      </w:r>
    </w:p>
  </w:endnote>
  <w:endnote w:type="continuationSeparator" w:id="0">
    <w:p w:rsidR="00B42ACE" w:rsidRDefault="00B4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83AF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CE" w:rsidRDefault="00B42ACE">
      <w:r>
        <w:separator/>
      </w:r>
    </w:p>
  </w:footnote>
  <w:footnote w:type="continuationSeparator" w:id="0">
    <w:p w:rsidR="00B42ACE" w:rsidRDefault="00B42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420D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="00D420DE">
            <w:rPr>
              <w:color w:val="0000FF"/>
              <w:lang w:val="en-US"/>
            </w:rPr>
            <w:t>1.4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D420D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="00D420DE">
            <w:rPr>
              <w:color w:val="0000FF"/>
            </w:rPr>
            <w:t>29</w:t>
          </w:r>
          <w:r w:rsidR="00D420DE">
            <w:rPr>
              <w:color w:val="0000FF"/>
              <w:lang w:val="en-US"/>
            </w:rPr>
            <w:t>/05/201</w:t>
          </w:r>
          <w:r w:rsidR="00D420DE">
            <w:rPr>
              <w:color w:val="0000FF"/>
            </w:rPr>
            <w:t>9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83AF7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C3633"/>
    <w:rsid w:val="00B42ACE"/>
    <w:rsid w:val="00B52ECB"/>
    <w:rsid w:val="00B871C5"/>
    <w:rsid w:val="00BB5444"/>
    <w:rsid w:val="00C14AB8"/>
    <w:rsid w:val="00C74D6D"/>
    <w:rsid w:val="00CA52C8"/>
    <w:rsid w:val="00CA75F9"/>
    <w:rsid w:val="00D234F3"/>
    <w:rsid w:val="00D328EA"/>
    <w:rsid w:val="00D420DE"/>
    <w:rsid w:val="00DA2A6D"/>
    <w:rsid w:val="00DC363E"/>
    <w:rsid w:val="00DD57E3"/>
    <w:rsid w:val="00E95D0C"/>
    <w:rsid w:val="00EC0E52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1BC88F-A24A-4219-AA94-CF085312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1218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ĐẶNG HOÀI NAM</dc:creator>
  <cp:lastModifiedBy>ĐẶNG HOÀI NAM</cp:lastModifiedBy>
  <cp:revision>2</cp:revision>
  <cp:lastPrinted>2013-12-07T15:58:00Z</cp:lastPrinted>
  <dcterms:created xsi:type="dcterms:W3CDTF">2019-05-29T15:24:00Z</dcterms:created>
  <dcterms:modified xsi:type="dcterms:W3CDTF">2019-05-29T15:24:00Z</dcterms:modified>
</cp:coreProperties>
</file>